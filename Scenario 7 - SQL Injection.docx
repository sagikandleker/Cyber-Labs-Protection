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BD3C16" w14:textId="77777777" w:rsidR="004B36FB" w:rsidRPr="00C515B1" w:rsidRDefault="00A82D50" w:rsidP="006A1CD8">
      <w:pPr>
        <w:pStyle w:val="a3"/>
        <w:bidi/>
        <w:rPr>
          <w:rFonts w:ascii="David" w:hAnsi="David" w:cs="David"/>
          <w:color w:val="6E90A0" w:themeColor="text2" w:themeTint="99"/>
          <w:rtl/>
        </w:rPr>
      </w:pPr>
      <w:r>
        <w:rPr>
          <w:rFonts w:ascii="David" w:hAnsi="David" w:cs="David" w:hint="cs"/>
          <w:color w:val="6E90A0" w:themeColor="text2" w:themeTint="99"/>
          <w:rtl/>
        </w:rPr>
        <w:t>דו"ח מבחן</w:t>
      </w:r>
    </w:p>
    <w:p w14:paraId="2AB6FCD9" w14:textId="77777777" w:rsidR="009E7595" w:rsidRPr="006A1CD8" w:rsidRDefault="009E7595" w:rsidP="00C515B1">
      <w:pPr>
        <w:pStyle w:val="1"/>
        <w:bidi/>
        <w:rPr>
          <w:rFonts w:ascii="David" w:hAnsi="David" w:cs="David"/>
          <w:sz w:val="28"/>
          <w:szCs w:val="28"/>
          <w:u w:val="single"/>
        </w:rPr>
      </w:pPr>
      <w:r w:rsidRPr="00C515B1">
        <w:rPr>
          <w:rFonts w:ascii="David" w:hAnsi="David" w:cs="David"/>
          <w:sz w:val="26"/>
          <w:szCs w:val="26"/>
          <w:rtl/>
        </w:rPr>
        <w:t>פ</w:t>
      </w:r>
      <w:r w:rsidRPr="006A1CD8">
        <w:rPr>
          <w:rFonts w:ascii="David" w:hAnsi="David" w:cs="David"/>
          <w:sz w:val="28"/>
          <w:szCs w:val="28"/>
          <w:rtl/>
        </w:rPr>
        <w:t>רטים:</w:t>
      </w:r>
      <w:r w:rsidR="00E169F3" w:rsidRPr="006A1CD8">
        <w:rPr>
          <w:rFonts w:ascii="David" w:hAnsi="David" w:cs="David"/>
          <w:sz w:val="28"/>
          <w:szCs w:val="28"/>
          <w:rtl/>
        </w:rPr>
        <w:tab/>
      </w:r>
      <w:r w:rsidR="00C515B1" w:rsidRPr="006A1CD8">
        <w:rPr>
          <w:rFonts w:ascii="David" w:hAnsi="David" w:cs="David"/>
          <w:sz w:val="28"/>
          <w:szCs w:val="28"/>
          <w:rtl/>
        </w:rPr>
        <w:tab/>
      </w:r>
    </w:p>
    <w:p w14:paraId="490ED70A" w14:textId="77777777" w:rsidR="009E7595" w:rsidRPr="006A1CD8" w:rsidRDefault="009E7595" w:rsidP="00C515B1">
      <w:pPr>
        <w:bidi/>
        <w:jc w:val="both"/>
        <w:rPr>
          <w:rFonts w:ascii="David" w:hAnsi="David" w:cs="David"/>
          <w:sz w:val="28"/>
          <w:szCs w:val="28"/>
          <w:rtl/>
          <w:lang w:val="he-IL"/>
        </w:rPr>
      </w:pPr>
    </w:p>
    <w:p w14:paraId="595C7C0A" w14:textId="2A79598B" w:rsidR="006A1CD8" w:rsidRDefault="006A1CD8" w:rsidP="006A1CD8">
      <w:pPr>
        <w:bidi/>
        <w:jc w:val="both"/>
        <w:rPr>
          <w:rFonts w:ascii="David" w:hAnsi="David" w:cs="David" w:hint="cs"/>
          <w:sz w:val="28"/>
          <w:szCs w:val="28"/>
          <w:rtl/>
          <w:lang w:val="he-IL"/>
        </w:rPr>
      </w:pPr>
      <w:r>
        <w:rPr>
          <w:rFonts w:ascii="David" w:hAnsi="David" w:cs="David" w:hint="cs"/>
          <w:sz w:val="28"/>
          <w:szCs w:val="28"/>
          <w:rtl/>
          <w:lang w:val="he-IL"/>
        </w:rPr>
        <w:t>מגיש:</w:t>
      </w:r>
      <w:r w:rsidR="002B33FF">
        <w:rPr>
          <w:rFonts w:ascii="David" w:hAnsi="David" w:cs="David" w:hint="cs"/>
          <w:sz w:val="28"/>
          <w:szCs w:val="28"/>
          <w:rtl/>
          <w:lang w:val="he-IL"/>
        </w:rPr>
        <w:t xml:space="preserve"> שגיא סעדה</w:t>
      </w:r>
      <w:bookmarkStart w:id="0" w:name="_GoBack"/>
      <w:bookmarkEnd w:id="0"/>
    </w:p>
    <w:p w14:paraId="4C0F6A91" w14:textId="77777777" w:rsidR="006A1CD8" w:rsidRPr="006A1CD8" w:rsidRDefault="006A1CD8" w:rsidP="006A1CD8">
      <w:pPr>
        <w:bidi/>
        <w:jc w:val="both"/>
        <w:rPr>
          <w:rFonts w:ascii="David" w:hAnsi="David" w:cs="David"/>
          <w:sz w:val="28"/>
          <w:szCs w:val="28"/>
          <w:rtl/>
          <w:lang w:val="he-IL"/>
        </w:rPr>
      </w:pPr>
    </w:p>
    <w:p w14:paraId="06781BD7" w14:textId="77777777" w:rsidR="009E7595" w:rsidRPr="006A1CD8" w:rsidRDefault="009E7595" w:rsidP="009E7595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ההתקפה:</w:t>
      </w:r>
    </w:p>
    <w:p w14:paraId="48D0AE71" w14:textId="77777777" w:rsidR="009E7595" w:rsidRDefault="00BA08A4" w:rsidP="009E759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זיהוי ראשון בתרחיש הוא </w:t>
      </w:r>
      <w:r>
        <w:rPr>
          <w:rFonts w:asciiTheme="minorHAnsi" w:hAnsiTheme="minorHAnsi" w:cs="David"/>
          <w:sz w:val="28"/>
          <w:szCs w:val="28"/>
        </w:rPr>
        <w:t>Web Site Crawling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בכלי </w:t>
      </w:r>
      <w:r>
        <w:rPr>
          <w:rFonts w:asciiTheme="minorHAnsi" w:hAnsiTheme="minorHAnsi" w:cs="David"/>
          <w:sz w:val="28"/>
          <w:szCs w:val="28"/>
        </w:rPr>
        <w:t>Arcsight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08C10CC1" w14:textId="77777777" w:rsidR="00BA08A4" w:rsidRDefault="00BA08A4" w:rsidP="00BA08A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C036178" wp14:editId="78BEF402">
            <wp:extent cx="5943600" cy="3343275"/>
            <wp:effectExtent l="0" t="0" r="0" b="952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0A92" w14:textId="77777777" w:rsidR="00D91EE4" w:rsidRDefault="00D91EE4" w:rsidP="00D91EE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הסבר על </w:t>
      </w:r>
      <w:r>
        <w:rPr>
          <w:rFonts w:asciiTheme="minorHAnsi" w:hAnsiTheme="minorHAnsi" w:cs="David"/>
          <w:sz w:val="28"/>
          <w:szCs w:val="28"/>
        </w:rPr>
        <w:t>Web Site Crawling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  <w:r>
        <w:rPr>
          <w:rFonts w:asciiTheme="minorHAnsi" w:hAnsiTheme="minorHAnsi" w:cs="David" w:hint="cs"/>
          <w:sz w:val="28"/>
          <w:szCs w:val="28"/>
          <w:rtl/>
        </w:rPr>
        <w:t xml:space="preserve"> זחלן רשת, הוא כינוי לסוג של בוט או תוכנה אשר סורקת את הרשת הכלל עולמית, באופן אוטומטי, שיטתי וסדרתי.</w:t>
      </w:r>
    </w:p>
    <w:p w14:paraId="028987AB" w14:textId="77777777" w:rsidR="00F004B0" w:rsidRDefault="00F004B0" w:rsidP="00D91EE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תוכנה זו יכולה להיקרא גם רובוט חיפוש.</w:t>
      </w:r>
    </w:p>
    <w:p w14:paraId="71264BB6" w14:textId="77777777" w:rsidR="004D0DF4" w:rsidRDefault="004D0DF4" w:rsidP="004D0DF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אתרים רבים, בייחוד מנועי חיפוש, משתמשים בזחלנים כדי לקבל תמונה עדכנית של הרשת.</w:t>
      </w:r>
    </w:p>
    <w:p w14:paraId="653385D8" w14:textId="77777777" w:rsidR="0050174B" w:rsidRDefault="004D0DF4" w:rsidP="004D0DF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הזחלן שומר העתק של האתרים כדי שניתן יהיה לעדכן אותם מאוחר יותר באינדקס של מנוע החיפוש ובכך מאפשר למנוע החיפוש מתן תוצאות מהיר.</w:t>
      </w:r>
    </w:p>
    <w:p w14:paraId="04A2A2A3" w14:textId="77777777" w:rsidR="006E51B6" w:rsidRDefault="0050174B" w:rsidP="0050174B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כמו כן, תוכנות זחלן יכולות לאתר קישורים מתים בדפי אינטרנט או לאסוף כתובות דואר אלקטרוני.</w:t>
      </w:r>
    </w:p>
    <w:p w14:paraId="6E4601A8" w14:textId="77777777" w:rsidR="00D91EE4" w:rsidRDefault="006E51B6" w:rsidP="006E51B6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בדרך כלל הזחלן מתחיל לסרוק דף מתוך רשימה נתונה של דפים ומשם הוא מתקדם באופן רקורסיבי דרך הקישורים בדף לדפים נוספים.</w:t>
      </w:r>
      <w:r w:rsidR="00D91EE4">
        <w:rPr>
          <w:rFonts w:asciiTheme="minorHAnsi" w:hAnsiTheme="minorHAnsi" w:cs="David" w:hint="cs"/>
          <w:sz w:val="28"/>
          <w:szCs w:val="28"/>
          <w:rtl/>
        </w:rPr>
        <w:t xml:space="preserve"> </w:t>
      </w:r>
    </w:p>
    <w:p w14:paraId="0EBA7DF3" w14:textId="77777777" w:rsidR="007961B8" w:rsidRDefault="007961B8" w:rsidP="007961B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lastRenderedPageBreak/>
        <w:t xml:space="preserve">כתובת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מקור </w:t>
      </w:r>
      <w:r>
        <w:rPr>
          <w:rFonts w:asciiTheme="minorHAnsi" w:hAnsiTheme="minorHAnsi" w:cs="David"/>
          <w:sz w:val="28"/>
          <w:szCs w:val="28"/>
          <w:rtl/>
        </w:rPr>
        <w:t>–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</w:rPr>
        <w:t>199.203.100.53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  <w:r>
        <w:rPr>
          <w:rFonts w:asciiTheme="minorHAnsi" w:hAnsiTheme="minorHAnsi" w:cs="David" w:hint="cs"/>
          <w:sz w:val="28"/>
          <w:szCs w:val="28"/>
          <w:rtl/>
        </w:rPr>
        <w:t xml:space="preserve"> כתובת </w:t>
      </w:r>
      <w:r>
        <w:rPr>
          <w:rFonts w:asciiTheme="minorHAnsi" w:hAnsiTheme="minorHAnsi" w:cs="David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חיצונית.</w:t>
      </w:r>
    </w:p>
    <w:p w14:paraId="237E86C1" w14:textId="77777777" w:rsidR="007961B8" w:rsidRDefault="007961B8" w:rsidP="007961B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כתובת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יעד </w:t>
      </w:r>
      <w:r>
        <w:rPr>
          <w:rFonts w:asciiTheme="minorHAnsi" w:hAnsiTheme="minorHAnsi" w:cs="David"/>
          <w:sz w:val="28"/>
          <w:szCs w:val="28"/>
          <w:rtl/>
        </w:rPr>
        <w:t>–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</w:rPr>
        <w:t>172.16.100.4</w:t>
      </w:r>
      <w:r w:rsidR="00197282">
        <w:rPr>
          <w:rFonts w:asciiTheme="minorHAnsi" w:hAnsiTheme="minorHAnsi" w:cs="David" w:hint="cs"/>
          <w:sz w:val="28"/>
          <w:szCs w:val="28"/>
          <w:rtl/>
        </w:rPr>
        <w:t xml:space="preserve"> </w:t>
      </w:r>
      <w:r w:rsidR="00197282">
        <w:rPr>
          <w:rFonts w:asciiTheme="minorHAnsi" w:hAnsiTheme="minorHAnsi" w:cs="David"/>
          <w:sz w:val="28"/>
          <w:szCs w:val="28"/>
          <w:rtl/>
        </w:rPr>
        <w:t>–</w:t>
      </w:r>
      <w:r w:rsidR="00197282">
        <w:rPr>
          <w:rFonts w:asciiTheme="minorHAnsi" w:hAnsiTheme="minorHAnsi" w:cs="David" w:hint="cs"/>
          <w:sz w:val="28"/>
          <w:szCs w:val="28"/>
          <w:rtl/>
        </w:rPr>
        <w:t xml:space="preserve"> כתובת </w:t>
      </w:r>
      <w:r w:rsidR="00197282">
        <w:rPr>
          <w:rFonts w:asciiTheme="minorHAnsi" w:hAnsiTheme="minorHAnsi" w:cs="David" w:hint="cs"/>
          <w:sz w:val="28"/>
          <w:szCs w:val="28"/>
        </w:rPr>
        <w:t>IP</w:t>
      </w:r>
      <w:r w:rsidR="00197282">
        <w:rPr>
          <w:rFonts w:asciiTheme="minorHAnsi" w:hAnsiTheme="minorHAnsi" w:cs="David" w:hint="cs"/>
          <w:sz w:val="28"/>
          <w:szCs w:val="28"/>
          <w:rtl/>
        </w:rPr>
        <w:t xml:space="preserve"> פנימית </w:t>
      </w:r>
      <w:r w:rsidR="00197282">
        <w:rPr>
          <w:rFonts w:asciiTheme="minorHAnsi" w:hAnsiTheme="minorHAnsi" w:cs="David"/>
          <w:sz w:val="28"/>
          <w:szCs w:val="28"/>
          <w:rtl/>
        </w:rPr>
        <w:t>–</w:t>
      </w:r>
      <w:r w:rsidR="00197282">
        <w:rPr>
          <w:rFonts w:asciiTheme="minorHAnsi" w:hAnsiTheme="minorHAnsi" w:cs="David" w:hint="cs"/>
          <w:sz w:val="28"/>
          <w:szCs w:val="28"/>
          <w:rtl/>
        </w:rPr>
        <w:t xml:space="preserve"> </w:t>
      </w:r>
      <w:r w:rsidR="00197282">
        <w:rPr>
          <w:rFonts w:asciiTheme="minorHAnsi" w:hAnsiTheme="minorHAnsi" w:cs="David"/>
          <w:sz w:val="28"/>
          <w:szCs w:val="28"/>
        </w:rPr>
        <w:t>CNT-DMZ-IIS</w:t>
      </w:r>
      <w:r w:rsidR="00197282">
        <w:rPr>
          <w:rFonts w:asciiTheme="minorHAnsi" w:hAnsiTheme="minorHAnsi" w:cs="David" w:hint="cs"/>
          <w:sz w:val="28"/>
          <w:szCs w:val="28"/>
          <w:rtl/>
        </w:rPr>
        <w:t>.</w:t>
      </w:r>
    </w:p>
    <w:p w14:paraId="48046BC9" w14:textId="77777777" w:rsidR="00A539EE" w:rsidRDefault="00A539EE" w:rsidP="00A539EE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לכתובת זו יש אתר פעיל ולכן נכנס לבדוק האם משהו השתנה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6CA7D768" w14:textId="77777777" w:rsidR="00A539EE" w:rsidRDefault="00A539EE" w:rsidP="00A539EE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0A3F280" wp14:editId="3C9B096B">
            <wp:extent cx="5943600" cy="3343275"/>
            <wp:effectExtent l="0" t="0" r="0" b="952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A55E" w14:textId="77777777" w:rsidR="00A7531D" w:rsidRDefault="00A7531D" w:rsidP="00A7531D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על מנת לאסוף מידע נוסף על התעבורה ברשת נכנס לכלי</w:t>
      </w:r>
      <w:r>
        <w:rPr>
          <w:rFonts w:asciiTheme="minorHAnsi" w:hAnsiTheme="minorHAnsi" w:cs="David"/>
          <w:sz w:val="28"/>
          <w:szCs w:val="28"/>
        </w:rPr>
        <w:t xml:space="preserve"> - 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 w:hint="cs"/>
          <w:sz w:val="28"/>
          <w:szCs w:val="28"/>
        </w:rPr>
        <w:t>T</w:t>
      </w:r>
      <w:r>
        <w:rPr>
          <w:rFonts w:asciiTheme="minorHAnsi" w:hAnsiTheme="minorHAnsi" w:cs="David"/>
          <w:sz w:val="28"/>
          <w:szCs w:val="28"/>
        </w:rPr>
        <w:t>racker</w:t>
      </w:r>
      <w:r>
        <w:rPr>
          <w:rFonts w:asciiTheme="minorHAnsi" w:hAnsiTheme="minorHAnsi" w:cs="David" w:hint="cs"/>
          <w:sz w:val="28"/>
          <w:szCs w:val="28"/>
          <w:rtl/>
        </w:rPr>
        <w:t xml:space="preserve"> ולאחר פילטור המקור נוכל לדעת האם יש דברים חשודים נוספים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5377F943" w14:textId="77777777" w:rsidR="00A7531D" w:rsidRDefault="00A7531D" w:rsidP="00A7531D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2C51D72" wp14:editId="7F077481">
            <wp:extent cx="5943600" cy="3343275"/>
            <wp:effectExtent l="0" t="0" r="0" b="952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71C2" w14:textId="77777777" w:rsidR="00282ABF" w:rsidRDefault="00945C4E" w:rsidP="00282ABF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5C0D6DC0" wp14:editId="0A384661">
            <wp:extent cx="5943600" cy="3343275"/>
            <wp:effectExtent l="0" t="0" r="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0F7" w14:textId="77777777" w:rsidR="00282ABF" w:rsidRDefault="002E1BAE" w:rsidP="00282ABF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כפי שניתן לראות, ישנם הרבה תעבורה בפרוטוקול </w:t>
      </w:r>
      <w:r>
        <w:rPr>
          <w:rFonts w:asciiTheme="minorHAnsi" w:hAnsiTheme="minorHAnsi" w:cs="David" w:hint="cs"/>
          <w:sz w:val="28"/>
          <w:szCs w:val="28"/>
        </w:rPr>
        <w:t>HTTP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 w:hint="cs"/>
          <w:sz w:val="28"/>
          <w:szCs w:val="28"/>
        </w:rPr>
        <w:t>TCP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בהפרשי זמן מאוד קצרים בין ה-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החיצוני לשרת האתר </w:t>
      </w:r>
      <w:r>
        <w:rPr>
          <w:rFonts w:asciiTheme="minorHAnsi" w:hAnsiTheme="minorHAnsi" w:cs="David" w:hint="cs"/>
          <w:sz w:val="28"/>
          <w:szCs w:val="28"/>
        </w:rPr>
        <w:t>DMZ</w:t>
      </w:r>
      <w:r>
        <w:rPr>
          <w:rFonts w:asciiTheme="minorHAnsi" w:hAnsiTheme="minorHAnsi" w:cs="David"/>
          <w:sz w:val="28"/>
          <w:szCs w:val="28"/>
        </w:rPr>
        <w:t>-IIS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בארגון שלנו.</w:t>
      </w:r>
    </w:p>
    <w:p w14:paraId="06AD3422" w14:textId="77777777" w:rsidR="002F3F40" w:rsidRDefault="002F3F40" w:rsidP="002F3F40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בנוסף, אם נכניס את האפשרות שכתובת ה-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החיצונית תהיה ב- </w:t>
      </w:r>
      <w:r>
        <w:rPr>
          <w:rFonts w:asciiTheme="minorHAnsi" w:hAnsiTheme="minorHAnsi" w:cs="David"/>
          <w:sz w:val="28"/>
          <w:szCs w:val="28"/>
        </w:rPr>
        <w:t>Destination</w:t>
      </w:r>
      <w:r>
        <w:rPr>
          <w:rFonts w:asciiTheme="minorHAnsi" w:hAnsiTheme="minorHAnsi" w:cs="David" w:hint="cs"/>
          <w:sz w:val="28"/>
          <w:szCs w:val="28"/>
          <w:rtl/>
        </w:rPr>
        <w:t xml:space="preserve"> נקבל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3DB5AC02" w14:textId="77777777" w:rsidR="002F3F40" w:rsidRDefault="002F3F40" w:rsidP="002F3F40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2BF0B2BC" wp14:editId="4C059250">
            <wp:extent cx="5943600" cy="3343275"/>
            <wp:effectExtent l="0" t="0" r="0" b="952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9048" w14:textId="77777777" w:rsidR="002F3F40" w:rsidRDefault="00C26437" w:rsidP="002F3F40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ניתן לראות ששרת ה- </w:t>
      </w:r>
      <w:r>
        <w:rPr>
          <w:rFonts w:asciiTheme="minorHAnsi" w:hAnsiTheme="minorHAnsi" w:cs="David" w:hint="cs"/>
          <w:sz w:val="28"/>
          <w:szCs w:val="28"/>
        </w:rPr>
        <w:t>DM</w:t>
      </w:r>
      <w:r>
        <w:rPr>
          <w:rFonts w:asciiTheme="minorHAnsi" w:hAnsiTheme="minorHAnsi" w:cs="David"/>
          <w:sz w:val="28"/>
          <w:szCs w:val="28"/>
        </w:rPr>
        <w:t>Z-DNS</w:t>
      </w:r>
      <w:r>
        <w:rPr>
          <w:rFonts w:asciiTheme="minorHAnsi" w:hAnsiTheme="minorHAnsi" w:cs="David" w:hint="cs"/>
          <w:sz w:val="28"/>
          <w:szCs w:val="28"/>
          <w:rtl/>
        </w:rPr>
        <w:t xml:space="preserve"> שלנו פונה ל-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החיצוני</w:t>
      </w:r>
      <w:r w:rsidR="007A2E85">
        <w:rPr>
          <w:rFonts w:asciiTheme="minorHAnsi" w:hAnsiTheme="minorHAnsi" w:cs="David" w:hint="cs"/>
          <w:sz w:val="28"/>
          <w:szCs w:val="28"/>
          <w:rtl/>
        </w:rPr>
        <w:t xml:space="preserve"> בפרוטוקול </w:t>
      </w:r>
      <w:r w:rsidR="007A2E85">
        <w:rPr>
          <w:rFonts w:asciiTheme="minorHAnsi" w:hAnsiTheme="minorHAnsi" w:cs="David" w:hint="cs"/>
          <w:sz w:val="28"/>
          <w:szCs w:val="28"/>
        </w:rPr>
        <w:t>UDP</w:t>
      </w:r>
      <w:r w:rsidR="007A2E85">
        <w:rPr>
          <w:rFonts w:asciiTheme="minorHAnsi" w:hAnsiTheme="minorHAnsi" w:cs="David" w:hint="cs"/>
          <w:sz w:val="28"/>
          <w:szCs w:val="28"/>
          <w:rtl/>
        </w:rPr>
        <w:t xml:space="preserve"> בהפרשי זמן קצרים.</w:t>
      </w:r>
    </w:p>
    <w:p w14:paraId="477005E7" w14:textId="77777777" w:rsidR="00D54C14" w:rsidRDefault="00D54C14" w:rsidP="00D54C1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lastRenderedPageBreak/>
        <w:t xml:space="preserve">לאחר מכן, כיוון שאנחנו יודעים שיש משהו חשוד שמתרחש בארגון, נבדוק את הכלי </w:t>
      </w:r>
      <w:r>
        <w:rPr>
          <w:rFonts w:asciiTheme="minorHAnsi" w:hAnsiTheme="minorHAnsi" w:cs="David"/>
          <w:sz w:val="28"/>
          <w:szCs w:val="28"/>
        </w:rPr>
        <w:t>Zenoss</w:t>
      </w:r>
      <w:r>
        <w:rPr>
          <w:rFonts w:asciiTheme="minorHAnsi" w:hAnsiTheme="minorHAnsi" w:cs="David" w:hint="cs"/>
          <w:sz w:val="28"/>
          <w:szCs w:val="28"/>
          <w:rtl/>
        </w:rPr>
        <w:t xml:space="preserve"> אשר מציג את מצב השרתים והסרוויסים ברשת הארגון.</w:t>
      </w:r>
    </w:p>
    <w:p w14:paraId="2F9F508D" w14:textId="77777777" w:rsidR="00D54C14" w:rsidRDefault="00D54C14" w:rsidP="00D54C1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CCAF3DD" wp14:editId="60FA0EDE">
            <wp:extent cx="5943600" cy="3343275"/>
            <wp:effectExtent l="0" t="0" r="0" b="952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FEB4" w14:textId="77777777" w:rsidR="00D54C14" w:rsidRDefault="00D54C14" w:rsidP="00D54C1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כפי שניתן לראות, </w:t>
      </w:r>
    </w:p>
    <w:p w14:paraId="31F4EBD3" w14:textId="77777777" w:rsidR="00D54C14" w:rsidRDefault="00D54C14" w:rsidP="00D54C1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4195394" wp14:editId="0AA85B6A">
            <wp:extent cx="5943600" cy="3343275"/>
            <wp:effectExtent l="0" t="0" r="0" b="9525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CC7B" w14:textId="77777777" w:rsidR="00D54C14" w:rsidRDefault="00904334" w:rsidP="00D54C14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שירות ה- </w:t>
      </w:r>
      <w:r>
        <w:rPr>
          <w:rFonts w:asciiTheme="minorHAnsi" w:hAnsiTheme="minorHAnsi" w:cs="David" w:hint="cs"/>
          <w:sz w:val="28"/>
          <w:szCs w:val="28"/>
        </w:rPr>
        <w:t>DNS</w:t>
      </w:r>
      <w:r>
        <w:rPr>
          <w:rFonts w:asciiTheme="minorHAnsi" w:hAnsiTheme="minorHAnsi" w:cs="David" w:hint="cs"/>
          <w:sz w:val="28"/>
          <w:szCs w:val="28"/>
          <w:rtl/>
        </w:rPr>
        <w:t xml:space="preserve">, </w:t>
      </w:r>
      <w:r>
        <w:rPr>
          <w:rFonts w:asciiTheme="minorHAnsi" w:hAnsiTheme="minorHAnsi" w:cs="David" w:hint="cs"/>
          <w:sz w:val="28"/>
          <w:szCs w:val="28"/>
        </w:rPr>
        <w:t>KDC</w:t>
      </w:r>
      <w:r>
        <w:rPr>
          <w:rFonts w:asciiTheme="minorHAnsi" w:hAnsiTheme="minorHAnsi" w:cs="David" w:hint="cs"/>
          <w:sz w:val="28"/>
          <w:szCs w:val="28"/>
          <w:rtl/>
        </w:rPr>
        <w:t xml:space="preserve">, </w:t>
      </w:r>
      <w:r>
        <w:rPr>
          <w:rFonts w:asciiTheme="minorHAnsi" w:hAnsiTheme="minorHAnsi" w:cs="David" w:hint="cs"/>
          <w:sz w:val="28"/>
          <w:szCs w:val="28"/>
        </w:rPr>
        <w:t>ISMSERV</w:t>
      </w:r>
      <w:r>
        <w:rPr>
          <w:rFonts w:asciiTheme="minorHAnsi" w:hAnsiTheme="minorHAnsi" w:cs="David" w:hint="cs"/>
          <w:sz w:val="28"/>
          <w:szCs w:val="28"/>
          <w:rtl/>
        </w:rPr>
        <w:t xml:space="preserve"> ו- </w:t>
      </w:r>
      <w:r>
        <w:rPr>
          <w:rFonts w:asciiTheme="minorHAnsi" w:hAnsiTheme="minorHAnsi" w:cs="David" w:hint="cs"/>
          <w:sz w:val="28"/>
          <w:szCs w:val="28"/>
        </w:rPr>
        <w:t>NTFRS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בשרת </w:t>
      </w:r>
      <w:r>
        <w:rPr>
          <w:rFonts w:asciiTheme="minorHAnsi" w:hAnsiTheme="minorHAnsi" w:cs="David"/>
          <w:sz w:val="28"/>
          <w:szCs w:val="28"/>
        </w:rPr>
        <w:t>CNT-DC1</w:t>
      </w:r>
      <w:r>
        <w:rPr>
          <w:rFonts w:asciiTheme="minorHAnsi" w:hAnsiTheme="minorHAnsi" w:cs="David" w:hint="cs"/>
          <w:sz w:val="28"/>
          <w:szCs w:val="28"/>
          <w:rtl/>
        </w:rPr>
        <w:t xml:space="preserve"> הופסקו.</w:t>
      </w:r>
    </w:p>
    <w:p w14:paraId="723C4174" w14:textId="77777777" w:rsidR="00E6615B" w:rsidRDefault="00E6615B" w:rsidP="00E6615B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מכאן, נרצה להתחבר לשרת ה- </w:t>
      </w:r>
      <w:r>
        <w:rPr>
          <w:rFonts w:asciiTheme="minorHAnsi" w:hAnsiTheme="minorHAnsi" w:cs="David" w:hint="cs"/>
          <w:sz w:val="28"/>
          <w:szCs w:val="28"/>
        </w:rPr>
        <w:t>CNT</w:t>
      </w:r>
      <w:r>
        <w:rPr>
          <w:rFonts w:asciiTheme="minorHAnsi" w:hAnsiTheme="minorHAnsi" w:cs="David"/>
          <w:sz w:val="28"/>
          <w:szCs w:val="28"/>
        </w:rPr>
        <w:t>-DC1</w:t>
      </w:r>
      <w:r>
        <w:rPr>
          <w:rFonts w:asciiTheme="minorHAnsi" w:hAnsiTheme="minorHAnsi" w:cs="David" w:hint="cs"/>
          <w:sz w:val="28"/>
          <w:szCs w:val="28"/>
          <w:rtl/>
        </w:rPr>
        <w:t xml:space="preserve"> ו- </w:t>
      </w:r>
      <w:r>
        <w:rPr>
          <w:rFonts w:asciiTheme="minorHAnsi" w:hAnsiTheme="minorHAnsi" w:cs="David"/>
          <w:sz w:val="28"/>
          <w:szCs w:val="28"/>
        </w:rPr>
        <w:t>DMZ-IIS</w:t>
      </w:r>
      <w:r>
        <w:rPr>
          <w:rFonts w:asciiTheme="minorHAnsi" w:hAnsiTheme="minorHAnsi" w:cs="David" w:hint="cs"/>
          <w:sz w:val="28"/>
          <w:szCs w:val="28"/>
          <w:rtl/>
        </w:rPr>
        <w:t xml:space="preserve"> ולעשות עליהם בדיקה מעמיקה.</w:t>
      </w:r>
    </w:p>
    <w:p w14:paraId="0CA7F6E1" w14:textId="77777777" w:rsidR="00D3655F" w:rsidRDefault="00306B47" w:rsidP="00D3655F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lastRenderedPageBreak/>
        <w:t xml:space="preserve">התחברות לשרת ה- </w:t>
      </w:r>
      <w:r>
        <w:rPr>
          <w:rFonts w:asciiTheme="minorHAnsi" w:hAnsiTheme="minorHAnsi" w:cs="David"/>
          <w:sz w:val="28"/>
          <w:szCs w:val="28"/>
        </w:rPr>
        <w:t>CNT-DC1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22B6D368" w14:textId="77777777" w:rsidR="00306B47" w:rsidRDefault="00306B47" w:rsidP="00306B47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הפעלת </w:t>
      </w:r>
      <w:r>
        <w:rPr>
          <w:rFonts w:asciiTheme="minorHAnsi" w:hAnsiTheme="minorHAnsi" w:cs="David"/>
          <w:sz w:val="28"/>
          <w:szCs w:val="28"/>
        </w:rPr>
        <w:t>Wireshark</w:t>
      </w:r>
      <w:r>
        <w:rPr>
          <w:rFonts w:asciiTheme="minorHAnsi" w:hAnsiTheme="minorHAnsi" w:cs="David" w:hint="cs"/>
          <w:sz w:val="28"/>
          <w:szCs w:val="28"/>
          <w:rtl/>
        </w:rPr>
        <w:t xml:space="preserve"> -</w:t>
      </w:r>
    </w:p>
    <w:p w14:paraId="5AD90310" w14:textId="77777777" w:rsidR="00306B47" w:rsidRDefault="00306B47" w:rsidP="00306B47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77C7B4B7" wp14:editId="436CCE0F">
            <wp:extent cx="5943600" cy="3343275"/>
            <wp:effectExtent l="0" t="0" r="0" b="9525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6530" w14:textId="77777777" w:rsidR="00D15052" w:rsidRDefault="00D15052" w:rsidP="00D15052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בדיקת </w:t>
      </w:r>
      <w:r w:rsidR="00855505">
        <w:rPr>
          <w:rFonts w:asciiTheme="minorHAnsi" w:hAnsiTheme="minorHAnsi" w:cs="David" w:hint="cs"/>
          <w:sz w:val="28"/>
          <w:szCs w:val="28"/>
          <w:rtl/>
        </w:rPr>
        <w:t xml:space="preserve">קבצים שנוצרו </w:t>
      </w:r>
      <w:r w:rsidR="00855505">
        <w:rPr>
          <w:rFonts w:asciiTheme="minorHAnsi" w:hAnsiTheme="minorHAnsi" w:cs="David"/>
          <w:sz w:val="28"/>
          <w:szCs w:val="28"/>
        </w:rPr>
        <w:t>/</w:t>
      </w:r>
      <w:r w:rsidR="00855505">
        <w:rPr>
          <w:rFonts w:asciiTheme="minorHAnsi" w:hAnsiTheme="minorHAnsi" w:cs="David" w:hint="cs"/>
          <w:sz w:val="28"/>
          <w:szCs w:val="28"/>
          <w:rtl/>
        </w:rPr>
        <w:t xml:space="preserve"> שונו לאחרונה </w:t>
      </w:r>
      <w:r w:rsidR="00855505">
        <w:rPr>
          <w:rFonts w:asciiTheme="minorHAnsi" w:hAnsiTheme="minorHAnsi" w:cs="David"/>
          <w:sz w:val="28"/>
          <w:szCs w:val="28"/>
          <w:rtl/>
        </w:rPr>
        <w:t>–</w:t>
      </w:r>
    </w:p>
    <w:p w14:paraId="7DD1BD3F" w14:textId="77777777" w:rsidR="00855505" w:rsidRDefault="00855505" w:rsidP="0085550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029FFC6" wp14:editId="26461F1B">
            <wp:extent cx="5943600" cy="3343275"/>
            <wp:effectExtent l="0" t="0" r="0" b="952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1FC8" w14:textId="77777777" w:rsidR="00C745A5" w:rsidRDefault="00C745A5" w:rsidP="00C745A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התחברות לשרת ה- </w:t>
      </w:r>
      <w:r>
        <w:rPr>
          <w:rFonts w:asciiTheme="minorHAnsi" w:hAnsiTheme="minorHAnsi" w:cs="David"/>
          <w:sz w:val="28"/>
          <w:szCs w:val="28"/>
        </w:rPr>
        <w:t>DMZ-IIS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6D0E2C45" w14:textId="77777777" w:rsidR="00C745A5" w:rsidRDefault="00C745A5" w:rsidP="00C745A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lastRenderedPageBreak/>
        <w:t xml:space="preserve">הפעלת </w:t>
      </w:r>
      <w:r>
        <w:rPr>
          <w:rFonts w:asciiTheme="minorHAnsi" w:hAnsiTheme="minorHAnsi" w:cs="David"/>
          <w:sz w:val="28"/>
          <w:szCs w:val="28"/>
        </w:rPr>
        <w:t>Wireshark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53C55391" w14:textId="77777777" w:rsidR="00C745A5" w:rsidRDefault="00C745A5" w:rsidP="00C745A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B240FEB" wp14:editId="6183A4A7">
            <wp:extent cx="5943600" cy="3343275"/>
            <wp:effectExtent l="0" t="0" r="0" b="952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CF4C" w14:textId="77777777" w:rsidR="00E651E3" w:rsidRDefault="00E651E3" w:rsidP="0071155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הרצת </w:t>
      </w:r>
      <w:r>
        <w:rPr>
          <w:rFonts w:asciiTheme="minorHAnsi" w:hAnsiTheme="minorHAnsi" w:cs="David"/>
          <w:sz w:val="28"/>
          <w:szCs w:val="28"/>
        </w:rPr>
        <w:t>Netstat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בשרת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7CD4667B" w14:textId="77777777" w:rsidR="00E651E3" w:rsidRDefault="00E651E3" w:rsidP="00E651E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250854B" wp14:editId="361653EE">
            <wp:extent cx="5943600" cy="3343275"/>
            <wp:effectExtent l="0" t="0" r="0" b="952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6EA5" w14:textId="77777777" w:rsidR="00E651E3" w:rsidRDefault="00E651E3" w:rsidP="00E651E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לא נראה חשוד במיוחד.</w:t>
      </w:r>
    </w:p>
    <w:p w14:paraId="09DDBACA" w14:textId="77777777" w:rsidR="00E651E3" w:rsidRDefault="008C37B8" w:rsidP="00E651E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בדיקת קבצים שנוצרו </w:t>
      </w:r>
      <w:r>
        <w:rPr>
          <w:rFonts w:asciiTheme="minorHAnsi" w:hAnsiTheme="minorHAnsi" w:cs="David"/>
          <w:sz w:val="28"/>
          <w:szCs w:val="28"/>
        </w:rPr>
        <w:t>/</w:t>
      </w:r>
      <w:r>
        <w:rPr>
          <w:rFonts w:asciiTheme="minorHAnsi" w:hAnsiTheme="minorHAnsi" w:cs="David" w:hint="cs"/>
          <w:sz w:val="28"/>
          <w:szCs w:val="28"/>
          <w:rtl/>
        </w:rPr>
        <w:t xml:space="preserve"> שונו לאחרונה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1A537AD4" w14:textId="77777777" w:rsidR="008C37B8" w:rsidRDefault="008C37B8" w:rsidP="008C37B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119EA875" wp14:editId="0EB13F90">
            <wp:extent cx="5943600" cy="3343275"/>
            <wp:effectExtent l="0" t="0" r="0" b="952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BC746" w14:textId="77777777" w:rsidR="005B7DD9" w:rsidRDefault="005B7DD9" w:rsidP="005B7DD9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כניסה לקובץ הלוגים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66387B01" w14:textId="77777777" w:rsidR="005B7DD9" w:rsidRDefault="00BC54EB" w:rsidP="005B7DD9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40E02D7C" wp14:editId="733DD465">
            <wp:extent cx="5943600" cy="3343275"/>
            <wp:effectExtent l="0" t="0" r="0" b="952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C682" w14:textId="77777777" w:rsidR="005F3C02" w:rsidRDefault="005F3C02" w:rsidP="005F3C02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ניתן לראות בשורות המסומנות את הטקסט החשוד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1A732758" w14:textId="77777777" w:rsidR="005F3C02" w:rsidRDefault="005F3C02" w:rsidP="005F3C02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260A2B8B" wp14:editId="6F3528EB">
            <wp:extent cx="5943600" cy="3343275"/>
            <wp:effectExtent l="0" t="0" r="0" b="952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24B3" w14:textId="77777777" w:rsidR="008C37B8" w:rsidRDefault="008C37B8" w:rsidP="008C37B8">
      <w:pPr>
        <w:bidi/>
        <w:rPr>
          <w:rFonts w:asciiTheme="minorHAnsi" w:hAnsiTheme="minorHAnsi" w:cs="David"/>
          <w:sz w:val="28"/>
          <w:szCs w:val="28"/>
          <w:rtl/>
        </w:rPr>
      </w:pPr>
    </w:p>
    <w:p w14:paraId="2FC1B6AD" w14:textId="77777777" w:rsidR="00711553" w:rsidRDefault="00711553" w:rsidP="00E651E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כאשר מגדירים את ה- </w:t>
      </w:r>
      <w:r>
        <w:rPr>
          <w:rFonts w:asciiTheme="minorHAnsi" w:hAnsiTheme="minorHAnsi" w:cs="David"/>
          <w:sz w:val="28"/>
          <w:szCs w:val="28"/>
        </w:rPr>
        <w:t>Source 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להיות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חיצוני </w:t>
      </w:r>
      <w:r w:rsidR="00323511">
        <w:rPr>
          <w:rFonts w:asciiTheme="minorHAnsi" w:hAnsiTheme="minorHAnsi" w:cs="David" w:hint="cs"/>
          <w:sz w:val="28"/>
          <w:szCs w:val="28"/>
          <w:rtl/>
        </w:rPr>
        <w:t xml:space="preserve">בכלי </w:t>
      </w:r>
      <w:r w:rsidR="00323511">
        <w:rPr>
          <w:rFonts w:asciiTheme="minorHAnsi" w:hAnsiTheme="minorHAnsi" w:cs="David"/>
          <w:sz w:val="28"/>
          <w:szCs w:val="28"/>
        </w:rPr>
        <w:t>Wireshark</w:t>
      </w:r>
      <w:r w:rsidR="00323511"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3589E7E9" w14:textId="77777777" w:rsidR="00711553" w:rsidRDefault="00711553" w:rsidP="0071155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56FACC4" wp14:editId="0843BC8A">
            <wp:extent cx="5943600" cy="3343275"/>
            <wp:effectExtent l="0" t="0" r="0" b="9525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A00D" w14:textId="77777777" w:rsidR="00980069" w:rsidRDefault="00980069" w:rsidP="00980069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ניתן לראות שיש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חיצוני שמתקשר עם השרת </w:t>
      </w:r>
      <w:r>
        <w:rPr>
          <w:rFonts w:asciiTheme="minorHAnsi" w:hAnsiTheme="minorHAnsi" w:cs="David" w:hint="cs"/>
          <w:sz w:val="28"/>
          <w:szCs w:val="28"/>
        </w:rPr>
        <w:t>DMZ-IIS</w:t>
      </w:r>
      <w:r w:rsidR="00A531FD">
        <w:rPr>
          <w:rFonts w:asciiTheme="minorHAnsi" w:hAnsiTheme="minorHAnsi" w:cs="David" w:hint="cs"/>
          <w:sz w:val="28"/>
          <w:szCs w:val="28"/>
          <w:rtl/>
        </w:rPr>
        <w:t>.</w:t>
      </w:r>
    </w:p>
    <w:p w14:paraId="4212D45C" w14:textId="77777777" w:rsidR="006E6A70" w:rsidRDefault="000C6345" w:rsidP="006E6A70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שנכנסים לבקשת ה- </w:t>
      </w:r>
      <w:r>
        <w:rPr>
          <w:rFonts w:asciiTheme="minorHAnsi" w:hAnsiTheme="minorHAnsi" w:cs="David" w:hint="cs"/>
          <w:sz w:val="28"/>
          <w:szCs w:val="28"/>
        </w:rPr>
        <w:t>GET</w:t>
      </w:r>
      <w:r>
        <w:rPr>
          <w:rFonts w:asciiTheme="minorHAnsi" w:hAnsiTheme="minorHAnsi" w:cs="David" w:hint="cs"/>
          <w:sz w:val="28"/>
          <w:szCs w:val="28"/>
          <w:rtl/>
        </w:rPr>
        <w:t xml:space="preserve"> רואים את הדברים הבא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6769ABC1" w14:textId="77777777" w:rsidR="000C6345" w:rsidRDefault="000C6345" w:rsidP="000C6345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29A4ABBD" wp14:editId="2D5D2E94">
            <wp:extent cx="5943600" cy="3343275"/>
            <wp:effectExtent l="0" t="0" r="0" b="9525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FF40" w14:textId="77777777" w:rsidR="00DB4C6E" w:rsidRDefault="00DB4C6E" w:rsidP="00DB4C6E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ניתן להסיק שאולי יש כאן בקשת </w:t>
      </w:r>
      <w:r>
        <w:rPr>
          <w:rFonts w:asciiTheme="minorHAnsi" w:hAnsiTheme="minorHAnsi" w:cs="David" w:hint="cs"/>
          <w:sz w:val="28"/>
          <w:szCs w:val="28"/>
        </w:rPr>
        <w:t>SQL</w:t>
      </w:r>
      <w:r>
        <w:rPr>
          <w:rFonts w:asciiTheme="minorHAnsi" w:hAnsiTheme="minorHAnsi" w:cs="David" w:hint="cs"/>
          <w:sz w:val="28"/>
          <w:szCs w:val="28"/>
          <w:rtl/>
        </w:rPr>
        <w:t xml:space="preserve"> ונחקור לכיוון "הזרקת </w:t>
      </w:r>
      <w:r>
        <w:rPr>
          <w:rFonts w:asciiTheme="minorHAnsi" w:hAnsiTheme="minorHAnsi" w:cs="David" w:hint="cs"/>
          <w:sz w:val="28"/>
          <w:szCs w:val="28"/>
        </w:rPr>
        <w:t>SQL</w:t>
      </w:r>
      <w:r>
        <w:rPr>
          <w:rFonts w:asciiTheme="minorHAnsi" w:hAnsiTheme="minorHAnsi" w:cs="David" w:hint="cs"/>
          <w:sz w:val="28"/>
          <w:szCs w:val="28"/>
          <w:rtl/>
        </w:rPr>
        <w:t>".</w:t>
      </w:r>
    </w:p>
    <w:p w14:paraId="7AC328EA" w14:textId="77777777" w:rsidR="00DB4C6E" w:rsidRDefault="00DB4C6E" w:rsidP="00DB4C6E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הזרקת </w:t>
      </w:r>
      <w:r>
        <w:rPr>
          <w:rFonts w:asciiTheme="minorHAnsi" w:hAnsiTheme="minorHAnsi" w:cs="David" w:hint="cs"/>
          <w:sz w:val="28"/>
          <w:szCs w:val="28"/>
        </w:rPr>
        <w:t>SQL</w:t>
      </w:r>
      <w:r>
        <w:rPr>
          <w:rFonts w:asciiTheme="minorHAnsi" w:hAnsiTheme="minorHAnsi" w:cs="David" w:hint="cs"/>
          <w:sz w:val="28"/>
          <w:szCs w:val="28"/>
          <w:rtl/>
        </w:rPr>
        <w:t xml:space="preserve"> היא שיטה לניצול פרצת אבטחה בתוכנית מחשב בעזרת פניה אל מסדי הנתונים.</w:t>
      </w:r>
    </w:p>
    <w:p w14:paraId="2C05A414" w14:textId="77777777" w:rsidR="00DB2FF6" w:rsidRDefault="009270BF" w:rsidP="00DB2FF6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המשך בשלב זה בתהליך הזיהוי.</w:t>
      </w:r>
    </w:p>
    <w:p w14:paraId="6F744B89" w14:textId="77777777" w:rsidR="00A531FD" w:rsidRDefault="00A531FD" w:rsidP="00A531FD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ברגע שנכנס לכתובת ה- </w:t>
      </w:r>
      <w:r>
        <w:rPr>
          <w:rFonts w:asciiTheme="minorHAnsi" w:hAnsiTheme="minorHAnsi" w:cs="David" w:hint="cs"/>
          <w:sz w:val="28"/>
          <w:szCs w:val="28"/>
        </w:rPr>
        <w:t>IP</w:t>
      </w:r>
      <w:r>
        <w:rPr>
          <w:rFonts w:asciiTheme="minorHAnsi" w:hAnsiTheme="minorHAnsi" w:cs="David" w:hint="cs"/>
          <w:sz w:val="28"/>
          <w:szCs w:val="28"/>
          <w:rtl/>
        </w:rPr>
        <w:t xml:space="preserve"> דרך הדפדפן נזהה את הדבר הבא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5B82B06B" w14:textId="77777777" w:rsidR="00041FFE" w:rsidRDefault="00A531FD" w:rsidP="0059071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6AD0B117" wp14:editId="6326AA93">
            <wp:extent cx="5943600" cy="3343275"/>
            <wp:effectExtent l="0" t="0" r="0" b="9525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D735" w14:textId="77777777" w:rsidR="0027712E" w:rsidRDefault="00A531FD" w:rsidP="00041FFE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lastRenderedPageBreak/>
        <w:t xml:space="preserve">מכאן, נשאלת השאלה מדוע כתובת זו פונה לשרת ה- </w:t>
      </w:r>
      <w:r>
        <w:rPr>
          <w:rFonts w:asciiTheme="minorHAnsi" w:hAnsiTheme="minorHAnsi" w:cs="David" w:hint="cs"/>
          <w:sz w:val="28"/>
          <w:szCs w:val="28"/>
        </w:rPr>
        <w:t>DM</w:t>
      </w:r>
      <w:r>
        <w:rPr>
          <w:rFonts w:asciiTheme="minorHAnsi" w:hAnsiTheme="minorHAnsi" w:cs="David"/>
          <w:sz w:val="28"/>
          <w:szCs w:val="28"/>
        </w:rPr>
        <w:t>Z-IIS</w:t>
      </w:r>
      <w:r>
        <w:rPr>
          <w:rFonts w:asciiTheme="minorHAnsi" w:hAnsiTheme="minorHAnsi" w:cs="David" w:hint="cs"/>
          <w:sz w:val="28"/>
          <w:szCs w:val="28"/>
          <w:rtl/>
        </w:rPr>
        <w:t>?</w:t>
      </w:r>
      <w:r w:rsidR="0027712E">
        <w:rPr>
          <w:rFonts w:asciiTheme="minorHAnsi" w:hAnsiTheme="minorHAnsi" w:cs="David" w:hint="cs"/>
          <w:sz w:val="28"/>
          <w:szCs w:val="28"/>
          <w:rtl/>
        </w:rPr>
        <w:t xml:space="preserve"> ואיך תהליך זה קרה?</w:t>
      </w:r>
      <w:r w:rsidR="006C7FF4">
        <w:rPr>
          <w:rFonts w:asciiTheme="minorHAnsi" w:hAnsiTheme="minorHAnsi" w:cs="David" w:hint="cs"/>
          <w:sz w:val="28"/>
          <w:szCs w:val="28"/>
          <w:rtl/>
        </w:rPr>
        <w:t xml:space="preserve"> ולמה האתר הזה הוא חיקוי של האתר </w:t>
      </w:r>
      <w:r w:rsidR="005374D8">
        <w:rPr>
          <w:rFonts w:asciiTheme="minorHAnsi" w:hAnsiTheme="minorHAnsi" w:cs="David"/>
          <w:sz w:val="28"/>
          <w:szCs w:val="28"/>
        </w:rPr>
        <w:t>YouTube</w:t>
      </w:r>
      <w:r w:rsidR="006C7FF4">
        <w:rPr>
          <w:rFonts w:asciiTheme="minorHAnsi" w:hAnsiTheme="minorHAnsi" w:cs="David" w:hint="cs"/>
          <w:sz w:val="28"/>
          <w:szCs w:val="28"/>
          <w:rtl/>
        </w:rPr>
        <w:t>?</w:t>
      </w:r>
    </w:p>
    <w:p w14:paraId="646ADA07" w14:textId="77777777" w:rsidR="005374D8" w:rsidRDefault="005374D8" w:rsidP="005374D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לאחר זמן ממושך באתר הוא מעביר אותו לכאן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723B2D36" w14:textId="77777777" w:rsidR="005374D8" w:rsidRDefault="005374D8" w:rsidP="005374D8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drawing>
          <wp:inline distT="0" distB="0" distL="0" distR="0" wp14:anchorId="5D6AC6E8" wp14:editId="645D95A2">
            <wp:extent cx="5943600" cy="3343275"/>
            <wp:effectExtent l="0" t="0" r="0" b="9525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5552" w14:textId="77777777" w:rsidR="00E34EEF" w:rsidRDefault="00E34EEF" w:rsidP="00E34EEF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>כחלק מתהליך "חקירת התוקף" נרצה לבדוק כמה דברים כגון,</w:t>
      </w:r>
    </w:p>
    <w:p w14:paraId="02D0096D" w14:textId="77777777" w:rsidR="00E34EEF" w:rsidRPr="002C02C8" w:rsidRDefault="00E34EEF" w:rsidP="002C02C8">
      <w:pPr>
        <w:pStyle w:val="af5"/>
        <w:numPr>
          <w:ilvl w:val="0"/>
          <w:numId w:val="10"/>
        </w:numPr>
        <w:bidi/>
        <w:rPr>
          <w:rFonts w:asciiTheme="minorHAnsi" w:hAnsiTheme="minorHAnsi" w:cs="David"/>
          <w:sz w:val="28"/>
          <w:szCs w:val="28"/>
          <w:rtl/>
        </w:rPr>
      </w:pPr>
      <w:r w:rsidRPr="002C02C8">
        <w:rPr>
          <w:rFonts w:asciiTheme="minorHAnsi" w:hAnsiTheme="minorHAnsi" w:cs="David" w:hint="cs"/>
          <w:sz w:val="28"/>
          <w:szCs w:val="28"/>
          <w:rtl/>
        </w:rPr>
        <w:t xml:space="preserve">מהו ה- </w:t>
      </w:r>
      <w:r w:rsidRPr="002C02C8">
        <w:rPr>
          <w:rFonts w:asciiTheme="minorHAnsi" w:hAnsiTheme="minorHAnsi" w:cs="David" w:hint="cs"/>
          <w:sz w:val="28"/>
          <w:szCs w:val="28"/>
        </w:rPr>
        <w:t>IP</w:t>
      </w:r>
      <w:r w:rsidRPr="002C02C8">
        <w:rPr>
          <w:rFonts w:asciiTheme="minorHAnsi" w:hAnsiTheme="minorHAnsi" w:cs="David" w:hint="cs"/>
          <w:sz w:val="28"/>
          <w:szCs w:val="28"/>
          <w:rtl/>
        </w:rPr>
        <w:t xml:space="preserve"> החשוד שפוגע בארגון שלנו?</w:t>
      </w:r>
    </w:p>
    <w:p w14:paraId="02065DE3" w14:textId="77777777" w:rsidR="00E34EEF" w:rsidRDefault="00E34EEF" w:rsidP="00E34EEF">
      <w:pPr>
        <w:pStyle w:val="af5"/>
        <w:numPr>
          <w:ilvl w:val="0"/>
          <w:numId w:val="10"/>
        </w:numPr>
        <w:bidi/>
        <w:rPr>
          <w:rFonts w:asciiTheme="minorHAnsi" w:hAnsiTheme="minorHAnsi" w:cs="David"/>
          <w:sz w:val="28"/>
          <w:szCs w:val="28"/>
        </w:rPr>
      </w:pPr>
      <w:r>
        <w:rPr>
          <w:rFonts w:asciiTheme="minorHAnsi" w:hAnsiTheme="minorHAnsi" w:cs="David" w:hint="cs"/>
          <w:sz w:val="28"/>
          <w:szCs w:val="28"/>
          <w:rtl/>
        </w:rPr>
        <w:t>אילו שירותים פתוחים אצל התוקף? (פורט 80, 22 וכו').</w:t>
      </w:r>
    </w:p>
    <w:p w14:paraId="494C854A" w14:textId="77777777" w:rsidR="00E34EEF" w:rsidRDefault="00E34EEF" w:rsidP="00E34EEF">
      <w:pPr>
        <w:pStyle w:val="af5"/>
        <w:numPr>
          <w:ilvl w:val="0"/>
          <w:numId w:val="10"/>
        </w:numPr>
        <w:bidi/>
        <w:rPr>
          <w:rFonts w:asciiTheme="minorHAnsi" w:hAnsiTheme="minorHAnsi" w:cs="David"/>
          <w:sz w:val="28"/>
          <w:szCs w:val="28"/>
        </w:rPr>
      </w:pPr>
      <w:r>
        <w:rPr>
          <w:rFonts w:asciiTheme="minorHAnsi" w:hAnsiTheme="minorHAnsi" w:cs="David" w:hint="cs"/>
          <w:sz w:val="28"/>
          <w:szCs w:val="28"/>
          <w:rtl/>
        </w:rPr>
        <w:t>פעולותיו השונות של התוקף בעזרת הכלים שעומדים לרשותנו.</w:t>
      </w:r>
    </w:p>
    <w:p w14:paraId="17A23EB9" w14:textId="77777777" w:rsidR="00E34EEF" w:rsidRDefault="00E34EEF" w:rsidP="00E34EEF">
      <w:pPr>
        <w:pStyle w:val="af5"/>
        <w:numPr>
          <w:ilvl w:val="0"/>
          <w:numId w:val="10"/>
        </w:numPr>
        <w:bidi/>
        <w:rPr>
          <w:rFonts w:asciiTheme="minorHAnsi" w:hAnsiTheme="minorHAnsi" w:cs="David"/>
          <w:sz w:val="28"/>
          <w:szCs w:val="28"/>
        </w:rPr>
      </w:pPr>
      <w:r>
        <w:rPr>
          <w:rFonts w:asciiTheme="minorHAnsi" w:hAnsiTheme="minorHAnsi" w:cs="David" w:hint="cs"/>
          <w:sz w:val="28"/>
          <w:szCs w:val="28"/>
          <w:rtl/>
        </w:rPr>
        <w:t>מה מטרת התוקף?</w:t>
      </w:r>
    </w:p>
    <w:p w14:paraId="464CFF0C" w14:textId="77777777" w:rsidR="00314913" w:rsidRDefault="00314913" w:rsidP="00314913">
      <w:pPr>
        <w:pStyle w:val="af5"/>
        <w:bidi/>
        <w:rPr>
          <w:rFonts w:asciiTheme="minorHAnsi" w:hAnsiTheme="minorHAnsi" w:cs="David"/>
          <w:sz w:val="28"/>
          <w:szCs w:val="28"/>
          <w:rtl/>
        </w:rPr>
      </w:pPr>
    </w:p>
    <w:p w14:paraId="12E13FE9" w14:textId="77777777" w:rsidR="00314913" w:rsidRDefault="00314913" w:rsidP="00A34D4C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מכאן, </w:t>
      </w:r>
      <w:r w:rsidR="00A34D4C">
        <w:rPr>
          <w:rFonts w:asciiTheme="minorHAnsi" w:hAnsiTheme="minorHAnsi" w:cs="David" w:hint="cs"/>
          <w:sz w:val="28"/>
          <w:szCs w:val="28"/>
          <w:rtl/>
        </w:rPr>
        <w:t>ניסיון התחברות</w:t>
      </w:r>
      <w:r>
        <w:rPr>
          <w:rFonts w:asciiTheme="minorHAnsi" w:hAnsiTheme="minorHAnsi" w:cs="David" w:hint="cs"/>
          <w:sz w:val="28"/>
          <w:szCs w:val="28"/>
          <w:rtl/>
        </w:rPr>
        <w:t xml:space="preserve"> באמצעות פורט 22 בפרוטוקול </w:t>
      </w:r>
      <w:r>
        <w:rPr>
          <w:rFonts w:asciiTheme="minorHAnsi" w:hAnsiTheme="minorHAnsi" w:cs="David" w:hint="cs"/>
          <w:sz w:val="28"/>
          <w:szCs w:val="28"/>
        </w:rPr>
        <w:t>SSH</w:t>
      </w:r>
      <w:r>
        <w:rPr>
          <w:rFonts w:asciiTheme="minorHAnsi" w:hAnsiTheme="minorHAnsi" w:cs="David" w:hint="cs"/>
          <w:sz w:val="28"/>
          <w:szCs w:val="28"/>
          <w:rtl/>
        </w:rPr>
        <w:t xml:space="preserve"> </w:t>
      </w:r>
      <w:r>
        <w:rPr>
          <w:rFonts w:asciiTheme="minorHAnsi" w:hAnsiTheme="minorHAnsi" w:cs="David"/>
          <w:sz w:val="28"/>
          <w:szCs w:val="28"/>
          <w:rtl/>
        </w:rPr>
        <w:t>–</w:t>
      </w:r>
    </w:p>
    <w:p w14:paraId="665D8B3C" w14:textId="77777777" w:rsidR="00314913" w:rsidRPr="00314913" w:rsidRDefault="00314913" w:rsidP="0031491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noProof/>
        </w:rPr>
        <w:lastRenderedPageBreak/>
        <w:drawing>
          <wp:inline distT="0" distB="0" distL="0" distR="0" wp14:anchorId="75426282" wp14:editId="0EC9FC55">
            <wp:extent cx="5943600" cy="3343275"/>
            <wp:effectExtent l="0" t="0" r="0" b="9525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627A" w14:textId="77777777" w:rsidR="009044CC" w:rsidRPr="006A1CD8" w:rsidRDefault="009044CC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הזיהוי:</w:t>
      </w:r>
    </w:p>
    <w:p w14:paraId="55D5A874" w14:textId="77777777" w:rsidR="007B383D" w:rsidRDefault="00BB4A39" w:rsidP="003E4D19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בתהליך הזיהוי, </w:t>
      </w:r>
      <w:r w:rsidR="00EA6CD4">
        <w:rPr>
          <w:rFonts w:ascii="David" w:hAnsi="David" w:cs="David" w:hint="cs"/>
          <w:sz w:val="28"/>
          <w:szCs w:val="28"/>
          <w:rtl/>
        </w:rPr>
        <w:t xml:space="preserve">להבין מדוע יש לנו </w:t>
      </w:r>
      <w:r w:rsidR="003E4D19">
        <w:rPr>
          <w:rFonts w:ascii="David" w:hAnsi="David" w:cs="David" w:hint="cs"/>
          <w:sz w:val="28"/>
          <w:szCs w:val="28"/>
          <w:rtl/>
        </w:rPr>
        <w:t>שאילתת</w:t>
      </w:r>
      <w:r w:rsidR="00EA6CD4">
        <w:rPr>
          <w:rFonts w:ascii="David" w:hAnsi="David" w:cs="David" w:hint="cs"/>
          <w:sz w:val="28"/>
          <w:szCs w:val="28"/>
          <w:rtl/>
        </w:rPr>
        <w:t xml:space="preserve"> </w:t>
      </w:r>
      <w:r w:rsidR="00EA6CD4">
        <w:rPr>
          <w:rFonts w:ascii="David" w:hAnsi="David" w:cs="David" w:hint="cs"/>
          <w:sz w:val="28"/>
          <w:szCs w:val="28"/>
        </w:rPr>
        <w:t>SQL</w:t>
      </w:r>
      <w:r w:rsidR="00EA6CD4">
        <w:rPr>
          <w:rFonts w:ascii="David" w:hAnsi="David" w:cs="David" w:hint="cs"/>
          <w:sz w:val="28"/>
          <w:szCs w:val="28"/>
          <w:rtl/>
        </w:rPr>
        <w:t xml:space="preserve"> ב- </w:t>
      </w:r>
      <w:r w:rsidR="00EA6CD4">
        <w:rPr>
          <w:rFonts w:ascii="David" w:hAnsi="David" w:cs="David" w:hint="cs"/>
          <w:sz w:val="28"/>
          <w:szCs w:val="28"/>
        </w:rPr>
        <w:t>GET</w:t>
      </w:r>
      <w:r w:rsidR="00EA6CD4">
        <w:rPr>
          <w:rFonts w:ascii="David" w:hAnsi="David" w:cs="David" w:hint="cs"/>
          <w:sz w:val="28"/>
          <w:szCs w:val="28"/>
          <w:rtl/>
        </w:rPr>
        <w:t xml:space="preserve"> מ- </w:t>
      </w:r>
      <w:r w:rsidR="00EA6CD4">
        <w:rPr>
          <w:rFonts w:ascii="David" w:hAnsi="David" w:cs="David" w:hint="cs"/>
          <w:sz w:val="28"/>
          <w:szCs w:val="28"/>
        </w:rPr>
        <w:t>IP</w:t>
      </w:r>
      <w:r w:rsidR="00EA6CD4">
        <w:rPr>
          <w:rFonts w:ascii="David" w:hAnsi="David" w:cs="David" w:hint="cs"/>
          <w:sz w:val="28"/>
          <w:szCs w:val="28"/>
          <w:rtl/>
        </w:rPr>
        <w:t xml:space="preserve"> חיצוני.</w:t>
      </w:r>
    </w:p>
    <w:p w14:paraId="00AC4495" w14:textId="77777777" w:rsidR="00250B84" w:rsidRDefault="00E959C9" w:rsidP="00250B84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נרצה להתחבר ל- </w:t>
      </w:r>
      <w:r>
        <w:rPr>
          <w:rFonts w:ascii="David" w:hAnsi="David" w:cs="David" w:hint="cs"/>
          <w:sz w:val="28"/>
          <w:szCs w:val="28"/>
        </w:rPr>
        <w:t>SQL</w:t>
      </w:r>
      <w:r>
        <w:rPr>
          <w:rFonts w:ascii="David" w:hAnsi="David" w:cs="David" w:hint="cs"/>
          <w:sz w:val="28"/>
          <w:szCs w:val="28"/>
          <w:rtl/>
        </w:rPr>
        <w:t xml:space="preserve"> שאליו שרת ה- </w:t>
      </w:r>
      <w:r>
        <w:rPr>
          <w:rFonts w:ascii="David" w:hAnsi="David" w:cs="David" w:hint="cs"/>
          <w:sz w:val="28"/>
          <w:szCs w:val="28"/>
        </w:rPr>
        <w:t>DMZ</w:t>
      </w:r>
      <w:r>
        <w:rPr>
          <w:rFonts w:ascii="David" w:hAnsi="David" w:cs="David" w:hint="cs"/>
          <w:sz w:val="28"/>
          <w:szCs w:val="28"/>
          <w:rtl/>
        </w:rPr>
        <w:t xml:space="preserve"> פונה בבקשת השאילתא.</w:t>
      </w:r>
    </w:p>
    <w:p w14:paraId="6BCFC4D2" w14:textId="77777777" w:rsidR="00C42183" w:rsidRDefault="00C42183" w:rsidP="00C4218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לאחר מכן, נבדוק איזה מידע רגיש התוקף ניסה לשאוב מה- </w:t>
      </w:r>
      <w:r>
        <w:rPr>
          <w:rFonts w:ascii="David" w:hAnsi="David" w:cs="David" w:hint="cs"/>
          <w:sz w:val="28"/>
          <w:szCs w:val="28"/>
        </w:rPr>
        <w:t>D</w:t>
      </w:r>
      <w:r>
        <w:rPr>
          <w:rFonts w:asciiTheme="minorHAnsi" w:hAnsiTheme="minorHAnsi" w:cs="David"/>
          <w:sz w:val="28"/>
          <w:szCs w:val="28"/>
        </w:rPr>
        <w:t>atabase</w:t>
      </w:r>
      <w:r>
        <w:rPr>
          <w:rFonts w:asciiTheme="minorHAnsi" w:hAnsiTheme="minorHAnsi" w:cs="David" w:hint="cs"/>
          <w:sz w:val="28"/>
          <w:szCs w:val="28"/>
          <w:rtl/>
        </w:rPr>
        <w:t xml:space="preserve"> שלנו, ונבדוק האם הצליח.</w:t>
      </w:r>
    </w:p>
    <w:p w14:paraId="1CBE8B14" w14:textId="77777777" w:rsidR="00C42183" w:rsidRPr="00C42183" w:rsidRDefault="00F13084" w:rsidP="00C42183">
      <w:pPr>
        <w:bidi/>
        <w:rPr>
          <w:rFonts w:asciiTheme="minorHAnsi" w:hAnsiTheme="minorHAnsi" w:cs="David"/>
          <w:sz w:val="28"/>
          <w:szCs w:val="28"/>
          <w:rtl/>
        </w:rPr>
      </w:pPr>
      <w:r>
        <w:rPr>
          <w:rFonts w:asciiTheme="minorHAnsi" w:hAnsiTheme="minorHAnsi" w:cs="David" w:hint="cs"/>
          <w:sz w:val="28"/>
          <w:szCs w:val="28"/>
          <w:rtl/>
        </w:rPr>
        <w:t xml:space="preserve">בנוסף לכך, נרצה למנוע את האפשרות הזאת שתוקף יצליח לגשת למידע רגיש בארגון באמצעות (הזרקת </w:t>
      </w:r>
      <w:r>
        <w:rPr>
          <w:rFonts w:asciiTheme="minorHAnsi" w:hAnsiTheme="minorHAnsi" w:cs="David" w:hint="cs"/>
          <w:sz w:val="28"/>
          <w:szCs w:val="28"/>
        </w:rPr>
        <w:t>SQL</w:t>
      </w:r>
      <w:r>
        <w:rPr>
          <w:rFonts w:asciiTheme="minorHAnsi" w:hAnsiTheme="minorHAnsi" w:cs="David" w:hint="cs"/>
          <w:sz w:val="28"/>
          <w:szCs w:val="28"/>
          <w:rtl/>
        </w:rPr>
        <w:t>).</w:t>
      </w:r>
    </w:p>
    <w:p w14:paraId="54EA34BD" w14:textId="77777777" w:rsidR="009044CC" w:rsidRPr="006A1CD8" w:rsidRDefault="009044CC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הגנה:</w:t>
      </w:r>
    </w:p>
    <w:p w14:paraId="37F61286" w14:textId="77777777" w:rsidR="000E23D8" w:rsidRPr="006A1CD8" w:rsidRDefault="000E23D8" w:rsidP="004F363E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בתהליך ההגנה נצטרך לשמור על הארגון שלנו מתקיפות מסוג זה.</w:t>
      </w:r>
    </w:p>
    <w:p w14:paraId="76316CAD" w14:textId="77777777" w:rsidR="009044CC" w:rsidRPr="006A1CD8" w:rsidRDefault="007E42D4" w:rsidP="009044CC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תהליך הגנה מונעת:</w:t>
      </w:r>
    </w:p>
    <w:p w14:paraId="61232C6C" w14:textId="77777777" w:rsidR="00CB6768" w:rsidRPr="0045329B" w:rsidRDefault="00AD785B" w:rsidP="0045329B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 w:rsidRPr="0045329B">
        <w:rPr>
          <w:rFonts w:ascii="David" w:hAnsi="David" w:cs="David" w:hint="cs"/>
          <w:sz w:val="28"/>
          <w:szCs w:val="28"/>
          <w:rtl/>
        </w:rPr>
        <w:t xml:space="preserve">הארגון שלנו פרוץ לשאילתות </w:t>
      </w:r>
      <w:r w:rsidRPr="0045329B">
        <w:rPr>
          <w:rFonts w:ascii="David" w:hAnsi="David" w:cs="David" w:hint="cs"/>
          <w:sz w:val="28"/>
          <w:szCs w:val="28"/>
        </w:rPr>
        <w:t>SQL</w:t>
      </w:r>
      <w:r w:rsidRPr="0045329B">
        <w:rPr>
          <w:rFonts w:ascii="David" w:hAnsi="David" w:cs="David" w:hint="cs"/>
          <w:sz w:val="28"/>
          <w:szCs w:val="28"/>
          <w:rtl/>
        </w:rPr>
        <w:t xml:space="preserve"> דרך הדפדפן.</w:t>
      </w:r>
    </w:p>
    <w:p w14:paraId="1D6C0394" w14:textId="77777777" w:rsidR="00AD785B" w:rsidRDefault="00AD785B" w:rsidP="00DA6F90">
      <w:pPr>
        <w:bidi/>
        <w:ind w:firstLine="708"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זה לא תקין ולכן נצטרך לטפל בכך.</w:t>
      </w:r>
    </w:p>
    <w:p w14:paraId="53D1FE29" w14:textId="77777777" w:rsidR="00001358" w:rsidRPr="00001358" w:rsidRDefault="00001358" w:rsidP="00001358">
      <w:pPr>
        <w:pStyle w:val="af5"/>
        <w:numPr>
          <w:ilvl w:val="0"/>
          <w:numId w:val="10"/>
        </w:num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 xml:space="preserve">לא הגיוני שעובר מידע רגיש מ- </w:t>
      </w:r>
      <w:r>
        <w:rPr>
          <w:rFonts w:ascii="David" w:hAnsi="David" w:cs="David" w:hint="cs"/>
          <w:sz w:val="28"/>
          <w:szCs w:val="28"/>
        </w:rPr>
        <w:t>SQL</w:t>
      </w:r>
      <w:r>
        <w:rPr>
          <w:rFonts w:ascii="David" w:hAnsi="David" w:cs="David" w:hint="cs"/>
          <w:sz w:val="28"/>
          <w:szCs w:val="28"/>
          <w:rtl/>
        </w:rPr>
        <w:t xml:space="preserve"> לשרת </w:t>
      </w:r>
      <w:r>
        <w:rPr>
          <w:rFonts w:ascii="David" w:hAnsi="David" w:cs="David" w:hint="cs"/>
          <w:sz w:val="28"/>
          <w:szCs w:val="28"/>
        </w:rPr>
        <w:t>DMZ</w:t>
      </w:r>
      <w:r>
        <w:rPr>
          <w:rFonts w:ascii="David" w:hAnsi="David" w:cs="David" w:hint="cs"/>
          <w:sz w:val="28"/>
          <w:szCs w:val="28"/>
          <w:rtl/>
        </w:rPr>
        <w:t xml:space="preserve"> בעזרת שאילתא.</w:t>
      </w:r>
    </w:p>
    <w:p w14:paraId="3A1049FB" w14:textId="77777777" w:rsidR="00AD785B" w:rsidRPr="005E0455" w:rsidRDefault="00AD785B" w:rsidP="00AD785B">
      <w:pPr>
        <w:bidi/>
        <w:rPr>
          <w:rFonts w:ascii="David" w:hAnsi="David" w:cs="David"/>
          <w:sz w:val="28"/>
          <w:szCs w:val="28"/>
          <w:rtl/>
        </w:rPr>
      </w:pPr>
    </w:p>
    <w:p w14:paraId="1DF2E8EB" w14:textId="77777777" w:rsidR="007E42D4" w:rsidRPr="006A1CD8" w:rsidRDefault="00A50C90" w:rsidP="007E42D4">
      <w:pPr>
        <w:pStyle w:val="1"/>
        <w:bidi/>
        <w:jc w:val="both"/>
        <w:rPr>
          <w:rFonts w:ascii="David" w:hAnsi="David" w:cs="David"/>
          <w:sz w:val="28"/>
          <w:szCs w:val="28"/>
        </w:rPr>
      </w:pPr>
      <w:r w:rsidRPr="006A1CD8">
        <w:rPr>
          <w:rFonts w:ascii="David" w:hAnsi="David" w:cs="David"/>
          <w:sz w:val="28"/>
          <w:szCs w:val="28"/>
          <w:rtl/>
        </w:rPr>
        <w:t>הפרצות באבטחת הארגון</w:t>
      </w:r>
    </w:p>
    <w:p w14:paraId="0ADE44D5" w14:textId="77777777" w:rsidR="00AC1194" w:rsidRPr="006B65DF" w:rsidRDefault="00280143" w:rsidP="006B65DF">
      <w:pPr>
        <w:bidi/>
        <w:rPr>
          <w:rFonts w:ascii="David" w:hAnsi="David" w:cs="David"/>
          <w:sz w:val="28"/>
          <w:szCs w:val="28"/>
          <w:rtl/>
        </w:rPr>
      </w:pPr>
      <w:r>
        <w:rPr>
          <w:rFonts w:ascii="David" w:hAnsi="David" w:cs="David" w:hint="cs"/>
          <w:sz w:val="28"/>
          <w:szCs w:val="28"/>
          <w:rtl/>
        </w:rPr>
        <w:t>ראה "תהליך הגנה מונעת".</w:t>
      </w:r>
    </w:p>
    <w:sectPr w:rsidR="00AC1194" w:rsidRPr="006B65DF">
      <w:pgSz w:w="12240" w:h="15840"/>
      <w:pgMar w:top="1440" w:right="1440" w:bottom="1440" w:left="1440" w:header="720" w:footer="720" w:gutter="0"/>
      <w:cols w:space="720"/>
      <w:bidi/>
      <w:rtlGutter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Xinwei">
    <w:altName w:val="SimSun"/>
    <w:panose1 w:val="00000000000000000000"/>
    <w:charset w:val="86"/>
    <w:family w:val="roman"/>
    <w:notTrueType/>
    <w:pitch w:val="default"/>
  </w:font>
  <w:font w:name="Gisha">
    <w:panose1 w:val="020B0502040204020203"/>
    <w:charset w:val="00"/>
    <w:family w:val="swiss"/>
    <w:pitch w:val="variable"/>
    <w:sig w:usb0="80000807" w:usb1="40000042" w:usb2="00000000" w:usb3="00000000" w:csb0="00000021" w:csb1="00000000"/>
  </w:font>
  <w:font w:name="FZYaoTi">
    <w:altName w:val="方正姚体"/>
    <w:panose1 w:val="00000000000000000000"/>
    <w:charset w:val="86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984EC1"/>
    <w:multiLevelType w:val="hybridMultilevel"/>
    <w:tmpl w:val="0A98A6F8"/>
    <w:lvl w:ilvl="0" w:tplc="A34642B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867722"/>
    <w:multiLevelType w:val="hybridMultilevel"/>
    <w:tmpl w:val="532E7EBC"/>
    <w:lvl w:ilvl="0" w:tplc="449C752A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76718"/>
    <w:multiLevelType w:val="hybridMultilevel"/>
    <w:tmpl w:val="6A42D182"/>
    <w:lvl w:ilvl="0" w:tplc="951E4820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8081A0D"/>
    <w:multiLevelType w:val="hybridMultilevel"/>
    <w:tmpl w:val="B8E82166"/>
    <w:lvl w:ilvl="0" w:tplc="B694DE9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CC7ADC"/>
    <w:multiLevelType w:val="hybridMultilevel"/>
    <w:tmpl w:val="69AEA900"/>
    <w:lvl w:ilvl="0" w:tplc="7E2840C6">
      <w:numFmt w:val="bullet"/>
      <w:lvlText w:val="-"/>
      <w:lvlJc w:val="left"/>
      <w:pPr>
        <w:ind w:left="720" w:hanging="360"/>
      </w:pPr>
      <w:rPr>
        <w:rFonts w:asciiTheme="minorHAnsi" w:eastAsia="Tahoma" w:hAnsiTheme="minorHAnsi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8C0A8F"/>
    <w:multiLevelType w:val="hybridMultilevel"/>
    <w:tmpl w:val="2A16E038"/>
    <w:lvl w:ilvl="0" w:tplc="241A6140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DE03D5"/>
    <w:multiLevelType w:val="hybridMultilevel"/>
    <w:tmpl w:val="21E8400E"/>
    <w:lvl w:ilvl="0" w:tplc="4EB25EBE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AD6DBE"/>
    <w:multiLevelType w:val="hybridMultilevel"/>
    <w:tmpl w:val="4FFAAB32"/>
    <w:lvl w:ilvl="0" w:tplc="050CDA6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511436"/>
    <w:multiLevelType w:val="hybridMultilevel"/>
    <w:tmpl w:val="39025F2C"/>
    <w:lvl w:ilvl="0" w:tplc="4DA05834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DD2472"/>
    <w:multiLevelType w:val="hybridMultilevel"/>
    <w:tmpl w:val="0F9C1FFC"/>
    <w:lvl w:ilvl="0" w:tplc="9F24A0CA">
      <w:start w:val="1"/>
      <w:numFmt w:val="hebrew1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0"/>
  </w:num>
  <w:num w:numId="5">
    <w:abstractNumId w:val="8"/>
  </w:num>
  <w:num w:numId="6">
    <w:abstractNumId w:val="2"/>
  </w:num>
  <w:num w:numId="7">
    <w:abstractNumId w:val="3"/>
  </w:num>
  <w:num w:numId="8">
    <w:abstractNumId w:val="1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attachedTemplate r:id="rId1"/>
  <w:defaultTabStop w:val="708"/>
  <w:hyphenationZone w:val="425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7595"/>
    <w:rsid w:val="00001358"/>
    <w:rsid w:val="00001A5C"/>
    <w:rsid w:val="000243C7"/>
    <w:rsid w:val="00041FFE"/>
    <w:rsid w:val="000C62B6"/>
    <w:rsid w:val="000C6345"/>
    <w:rsid w:val="000D641E"/>
    <w:rsid w:val="000E23D8"/>
    <w:rsid w:val="00172FE7"/>
    <w:rsid w:val="00197282"/>
    <w:rsid w:val="00250B84"/>
    <w:rsid w:val="00267CD5"/>
    <w:rsid w:val="0027712E"/>
    <w:rsid w:val="00280143"/>
    <w:rsid w:val="00282ABF"/>
    <w:rsid w:val="002B33FF"/>
    <w:rsid w:val="002C02C8"/>
    <w:rsid w:val="002E1BAE"/>
    <w:rsid w:val="002F3F40"/>
    <w:rsid w:val="00306B47"/>
    <w:rsid w:val="00314913"/>
    <w:rsid w:val="00323511"/>
    <w:rsid w:val="00332314"/>
    <w:rsid w:val="0034684D"/>
    <w:rsid w:val="00362BC5"/>
    <w:rsid w:val="003E4D19"/>
    <w:rsid w:val="00403AB9"/>
    <w:rsid w:val="00431D56"/>
    <w:rsid w:val="0045329B"/>
    <w:rsid w:val="004B36FB"/>
    <w:rsid w:val="004C4DE2"/>
    <w:rsid w:val="004D0DF4"/>
    <w:rsid w:val="004F363E"/>
    <w:rsid w:val="0050174B"/>
    <w:rsid w:val="00504823"/>
    <w:rsid w:val="005374D8"/>
    <w:rsid w:val="0056037A"/>
    <w:rsid w:val="00590718"/>
    <w:rsid w:val="00591C97"/>
    <w:rsid w:val="005976C7"/>
    <w:rsid w:val="005A71DE"/>
    <w:rsid w:val="005B64F7"/>
    <w:rsid w:val="005B7DD9"/>
    <w:rsid w:val="005E0455"/>
    <w:rsid w:val="005E5BC8"/>
    <w:rsid w:val="005F3C02"/>
    <w:rsid w:val="005F4A00"/>
    <w:rsid w:val="006475D8"/>
    <w:rsid w:val="006A1CD8"/>
    <w:rsid w:val="006B4FD1"/>
    <w:rsid w:val="006B65DF"/>
    <w:rsid w:val="006C7FF4"/>
    <w:rsid w:val="006E3037"/>
    <w:rsid w:val="006E51B6"/>
    <w:rsid w:val="006E6A70"/>
    <w:rsid w:val="00703802"/>
    <w:rsid w:val="00704372"/>
    <w:rsid w:val="00711553"/>
    <w:rsid w:val="007128F1"/>
    <w:rsid w:val="00790241"/>
    <w:rsid w:val="00792776"/>
    <w:rsid w:val="007961B8"/>
    <w:rsid w:val="007A2E85"/>
    <w:rsid w:val="007B383D"/>
    <w:rsid w:val="007D2CD0"/>
    <w:rsid w:val="007D4BAF"/>
    <w:rsid w:val="007E42D4"/>
    <w:rsid w:val="008121B0"/>
    <w:rsid w:val="00820559"/>
    <w:rsid w:val="0083731C"/>
    <w:rsid w:val="00853F98"/>
    <w:rsid w:val="00855505"/>
    <w:rsid w:val="008C37B8"/>
    <w:rsid w:val="00904334"/>
    <w:rsid w:val="009044CC"/>
    <w:rsid w:val="009270BF"/>
    <w:rsid w:val="00935A3A"/>
    <w:rsid w:val="00945C4E"/>
    <w:rsid w:val="00954774"/>
    <w:rsid w:val="00960177"/>
    <w:rsid w:val="00980069"/>
    <w:rsid w:val="00991FC3"/>
    <w:rsid w:val="009E7595"/>
    <w:rsid w:val="00A21D7C"/>
    <w:rsid w:val="00A3356B"/>
    <w:rsid w:val="00A34D4C"/>
    <w:rsid w:val="00A50C90"/>
    <w:rsid w:val="00A531FD"/>
    <w:rsid w:val="00A539EE"/>
    <w:rsid w:val="00A6684F"/>
    <w:rsid w:val="00A7531D"/>
    <w:rsid w:val="00A82D50"/>
    <w:rsid w:val="00A94A53"/>
    <w:rsid w:val="00AB4DCD"/>
    <w:rsid w:val="00AC1194"/>
    <w:rsid w:val="00AC28D6"/>
    <w:rsid w:val="00AD0E88"/>
    <w:rsid w:val="00AD785B"/>
    <w:rsid w:val="00B07DD5"/>
    <w:rsid w:val="00B37C82"/>
    <w:rsid w:val="00B45A77"/>
    <w:rsid w:val="00B708AA"/>
    <w:rsid w:val="00BA08A4"/>
    <w:rsid w:val="00BB4A39"/>
    <w:rsid w:val="00BC54EB"/>
    <w:rsid w:val="00BC6688"/>
    <w:rsid w:val="00BF19C0"/>
    <w:rsid w:val="00BF37E7"/>
    <w:rsid w:val="00C01AB8"/>
    <w:rsid w:val="00C26437"/>
    <w:rsid w:val="00C42183"/>
    <w:rsid w:val="00C5007D"/>
    <w:rsid w:val="00C515B1"/>
    <w:rsid w:val="00C745A5"/>
    <w:rsid w:val="00C86D4A"/>
    <w:rsid w:val="00CB6768"/>
    <w:rsid w:val="00D15052"/>
    <w:rsid w:val="00D33366"/>
    <w:rsid w:val="00D3655F"/>
    <w:rsid w:val="00D54C14"/>
    <w:rsid w:val="00D70B80"/>
    <w:rsid w:val="00D91EE4"/>
    <w:rsid w:val="00D947E5"/>
    <w:rsid w:val="00DA6F90"/>
    <w:rsid w:val="00DB2FF6"/>
    <w:rsid w:val="00DB4C6E"/>
    <w:rsid w:val="00DE1B50"/>
    <w:rsid w:val="00E01AC9"/>
    <w:rsid w:val="00E169F3"/>
    <w:rsid w:val="00E34EEF"/>
    <w:rsid w:val="00E51715"/>
    <w:rsid w:val="00E651E3"/>
    <w:rsid w:val="00E6531B"/>
    <w:rsid w:val="00E6615B"/>
    <w:rsid w:val="00E72DEB"/>
    <w:rsid w:val="00E959C9"/>
    <w:rsid w:val="00EA4E55"/>
    <w:rsid w:val="00EA55F8"/>
    <w:rsid w:val="00EA6CD4"/>
    <w:rsid w:val="00EB523F"/>
    <w:rsid w:val="00ED0A52"/>
    <w:rsid w:val="00EF25C8"/>
    <w:rsid w:val="00F004B0"/>
    <w:rsid w:val="00F10901"/>
    <w:rsid w:val="00F13084"/>
    <w:rsid w:val="00F176EF"/>
    <w:rsid w:val="00F3154C"/>
    <w:rsid w:val="00F52C3A"/>
    <w:rsid w:val="00F727E6"/>
    <w:rsid w:val="00F80B28"/>
    <w:rsid w:val="00FF00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F04DE"/>
  <w15:docId w15:val="{08A8FE69-F8F8-4C34-B6D5-FC649EECD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he-IL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1B50"/>
    <w:rPr>
      <w:rFonts w:ascii="Tahoma" w:eastAsia="Tahoma" w:hAnsi="Tahoma" w:cs="Tahoma"/>
    </w:rPr>
  </w:style>
  <w:style w:type="paragraph" w:styleId="1">
    <w:name w:val="heading 1"/>
    <w:basedOn w:val="a"/>
    <w:next w:val="a"/>
    <w:link w:val="10"/>
    <w:uiPriority w:val="9"/>
    <w:qFormat/>
    <w:rsid w:val="00C515B1"/>
    <w:pPr>
      <w:keepNext/>
      <w:keepLines/>
      <w:pBdr>
        <w:bottom w:val="single" w:sz="4" w:space="1" w:color="6E90A0" w:themeColor="text2" w:themeTint="99"/>
      </w:pBdr>
      <w:spacing w:before="400" w:after="40" w:line="240" w:lineRule="auto"/>
      <w:outlineLvl w:val="0"/>
    </w:pPr>
    <w:rPr>
      <w:color w:val="6E90A0" w:themeColor="text2" w:themeTint="99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31D56"/>
    <w:pPr>
      <w:keepNext/>
      <w:keepLines/>
      <w:spacing w:before="160" w:after="0" w:line="240" w:lineRule="auto"/>
      <w:outlineLvl w:val="1"/>
    </w:pPr>
    <w:rPr>
      <w:color w:val="90C226" w:themeColor="accen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כותרת"/>
    <w:basedOn w:val="a"/>
    <w:next w:val="a"/>
    <w:link w:val="a4"/>
    <w:uiPriority w:val="10"/>
    <w:qFormat/>
    <w:rsid w:val="00C86D4A"/>
    <w:pPr>
      <w:spacing w:after="0" w:line="240" w:lineRule="auto"/>
      <w:contextualSpacing/>
    </w:pPr>
    <w:rPr>
      <w:color w:val="90C226" w:themeColor="accent1"/>
      <w:spacing w:val="-7"/>
      <w:sz w:val="64"/>
      <w:szCs w:val="64"/>
    </w:rPr>
  </w:style>
  <w:style w:type="character" w:customStyle="1" w:styleId="a4">
    <w:name w:val="תו כותרת"/>
    <w:basedOn w:val="a0"/>
    <w:link w:val="a3"/>
    <w:uiPriority w:val="10"/>
    <w:rsid w:val="00C86D4A"/>
    <w:rPr>
      <w:rFonts w:ascii="Tahoma" w:eastAsia="Tahoma" w:hAnsi="Tahoma" w:cs="Tahoma"/>
      <w:color w:val="90C226" w:themeColor="accent1"/>
      <w:spacing w:val="-7"/>
      <w:sz w:val="64"/>
      <w:szCs w:val="64"/>
    </w:rPr>
  </w:style>
  <w:style w:type="paragraph" w:styleId="a5">
    <w:name w:val="Subtitle"/>
    <w:basedOn w:val="a"/>
    <w:next w:val="a"/>
    <w:link w:val="a6"/>
    <w:uiPriority w:val="11"/>
    <w:qFormat/>
    <w:rsid w:val="00431D56"/>
    <w:pPr>
      <w:numPr>
        <w:ilvl w:val="1"/>
      </w:numPr>
      <w:spacing w:after="240" w:line="240" w:lineRule="auto"/>
    </w:pPr>
    <w:rPr>
      <w:color w:val="404040" w:themeColor="text1" w:themeTint="BF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431D56"/>
    <w:rPr>
      <w:rFonts w:ascii="Tahoma" w:eastAsia="Tahoma" w:hAnsi="Tahoma" w:cs="Tahoma"/>
      <w:color w:val="404040" w:themeColor="text1" w:themeTint="BF"/>
      <w:sz w:val="28"/>
      <w:szCs w:val="28"/>
    </w:rPr>
  </w:style>
  <w:style w:type="character" w:customStyle="1" w:styleId="10">
    <w:name w:val="כותרת 1 תו"/>
    <w:basedOn w:val="a0"/>
    <w:link w:val="1"/>
    <w:uiPriority w:val="9"/>
    <w:rsid w:val="00C515B1"/>
    <w:rPr>
      <w:rFonts w:ascii="Tahoma" w:eastAsia="Tahoma" w:hAnsi="Tahoma" w:cs="Tahoma"/>
      <w:color w:val="6E90A0" w:themeColor="text2" w:themeTint="99"/>
      <w:sz w:val="32"/>
      <w:szCs w:val="32"/>
    </w:rPr>
  </w:style>
  <w:style w:type="character" w:customStyle="1" w:styleId="20">
    <w:name w:val="כותרת 2 תו"/>
    <w:basedOn w:val="a0"/>
    <w:link w:val="2"/>
    <w:uiPriority w:val="9"/>
    <w:semiHidden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customStyle="1" w:styleId="30">
    <w:name w:val="כותרת 3 תו"/>
    <w:basedOn w:val="a0"/>
    <w:link w:val="3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40">
    <w:name w:val="כותרת 4 תו"/>
    <w:basedOn w:val="a0"/>
    <w:link w:val="4"/>
    <w:uiPriority w:val="9"/>
    <w:semiHidden/>
    <w:rPr>
      <w:rFonts w:asciiTheme="majorHAnsi" w:eastAsiaTheme="majorEastAsia" w:hAnsiTheme="majorHAnsi" w:cstheme="majorBidi"/>
      <w:sz w:val="24"/>
      <w:szCs w:val="24"/>
    </w:rPr>
  </w:style>
  <w:style w:type="character" w:customStyle="1" w:styleId="50">
    <w:name w:val="כותרת 5 תו"/>
    <w:basedOn w:val="a0"/>
    <w:link w:val="5"/>
    <w:uiPriority w:val="9"/>
    <w:semiHidden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כותרת 6 תו"/>
    <w:basedOn w:val="a0"/>
    <w:link w:val="6"/>
    <w:uiPriority w:val="9"/>
    <w:semiHidden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כותרת 9 תו"/>
    <w:basedOn w:val="a0"/>
    <w:link w:val="9"/>
    <w:uiPriority w:val="9"/>
    <w:semiHidden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styleId="a7">
    <w:name w:val="Subtle Emphasis"/>
    <w:basedOn w:val="a0"/>
    <w:uiPriority w:val="19"/>
    <w:qFormat/>
    <w:rsid w:val="00431D56"/>
    <w:rPr>
      <w:rFonts w:ascii="Tahoma" w:eastAsia="Tahoma" w:hAnsi="Tahoma" w:cs="Tahoma"/>
      <w:i/>
      <w:iCs/>
      <w:color w:val="595959" w:themeColor="text1" w:themeTint="A6"/>
    </w:rPr>
  </w:style>
  <w:style w:type="character" w:styleId="a8">
    <w:name w:val="Emphasis"/>
    <w:basedOn w:val="a0"/>
    <w:uiPriority w:val="20"/>
    <w:qFormat/>
    <w:rsid w:val="00431D56"/>
    <w:rPr>
      <w:rFonts w:ascii="Tahoma" w:eastAsia="Tahoma" w:hAnsi="Tahoma" w:cs="Tahoma"/>
      <w:i/>
      <w:iCs/>
    </w:rPr>
  </w:style>
  <w:style w:type="character" w:styleId="a9">
    <w:name w:val="Intense Emphasis"/>
    <w:basedOn w:val="a0"/>
    <w:uiPriority w:val="21"/>
    <w:qFormat/>
    <w:rsid w:val="00431D56"/>
    <w:rPr>
      <w:rFonts w:ascii="Tahoma" w:eastAsia="Tahoma" w:hAnsi="Tahoma" w:cs="Tahoma"/>
      <w:b/>
      <w:bCs/>
      <w:i/>
      <w:iCs/>
    </w:rPr>
  </w:style>
  <w:style w:type="character" w:styleId="aa">
    <w:name w:val="Strong"/>
    <w:basedOn w:val="a0"/>
    <w:uiPriority w:val="22"/>
    <w:qFormat/>
    <w:rsid w:val="00431D56"/>
    <w:rPr>
      <w:rFonts w:ascii="Tahoma" w:eastAsia="Tahoma" w:hAnsi="Tahoma" w:cs="Tahoma"/>
      <w:b/>
      <w:bCs/>
    </w:rPr>
  </w:style>
  <w:style w:type="paragraph" w:styleId="ab">
    <w:name w:val="Quote"/>
    <w:basedOn w:val="a"/>
    <w:next w:val="a"/>
    <w:link w:val="ac"/>
    <w:uiPriority w:val="29"/>
    <w:qFormat/>
    <w:rsid w:val="00431D56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ac">
    <w:name w:val="ציטוט תו"/>
    <w:basedOn w:val="a0"/>
    <w:link w:val="ab"/>
    <w:uiPriority w:val="29"/>
    <w:rsid w:val="00431D56"/>
    <w:rPr>
      <w:rFonts w:ascii="Tahoma" w:eastAsia="Tahoma" w:hAnsi="Tahoma" w:cs="Tahoma"/>
      <w:i/>
      <w:iCs/>
    </w:rPr>
  </w:style>
  <w:style w:type="paragraph" w:styleId="ad">
    <w:name w:val="Intense Quote"/>
    <w:basedOn w:val="a"/>
    <w:next w:val="a"/>
    <w:link w:val="ae"/>
    <w:uiPriority w:val="30"/>
    <w:qFormat/>
    <w:rsid w:val="00431D56"/>
    <w:pPr>
      <w:spacing w:before="100" w:beforeAutospacing="1" w:after="240"/>
      <w:ind w:left="864" w:right="864"/>
      <w:jc w:val="center"/>
    </w:pPr>
    <w:rPr>
      <w:color w:val="90C226" w:themeColor="accent1"/>
      <w:sz w:val="28"/>
      <w:szCs w:val="28"/>
    </w:rPr>
  </w:style>
  <w:style w:type="character" w:customStyle="1" w:styleId="ae">
    <w:name w:val="ציטוט חזק תו"/>
    <w:basedOn w:val="a0"/>
    <w:link w:val="ad"/>
    <w:uiPriority w:val="30"/>
    <w:rsid w:val="00431D56"/>
    <w:rPr>
      <w:rFonts w:ascii="Tahoma" w:eastAsia="Tahoma" w:hAnsi="Tahoma" w:cs="Tahoma"/>
      <w:color w:val="90C226" w:themeColor="accent1"/>
      <w:sz w:val="28"/>
      <w:szCs w:val="28"/>
    </w:rPr>
  </w:style>
  <w:style w:type="character" w:styleId="af">
    <w:name w:val="Subtle Reference"/>
    <w:basedOn w:val="a0"/>
    <w:uiPriority w:val="31"/>
    <w:qFormat/>
    <w:rsid w:val="00431D56"/>
    <w:rPr>
      <w:rFonts w:ascii="Tahoma" w:eastAsia="Tahoma" w:hAnsi="Tahoma" w:cs="Tahoma"/>
      <w:smallCaps/>
      <w:color w:val="404040" w:themeColor="text1" w:themeTint="BF"/>
    </w:rPr>
  </w:style>
  <w:style w:type="character" w:styleId="af0">
    <w:name w:val="Intense Reference"/>
    <w:basedOn w:val="a0"/>
    <w:uiPriority w:val="32"/>
    <w:qFormat/>
    <w:rsid w:val="00431D56"/>
    <w:rPr>
      <w:rFonts w:ascii="Tahoma" w:eastAsia="Tahoma" w:hAnsi="Tahoma" w:cs="Tahoma"/>
      <w:b/>
      <w:bCs/>
      <w:smallCaps/>
      <w:u w:val="single"/>
    </w:rPr>
  </w:style>
  <w:style w:type="character" w:styleId="af1">
    <w:name w:val="Book Title"/>
    <w:basedOn w:val="a0"/>
    <w:uiPriority w:val="33"/>
    <w:qFormat/>
    <w:rsid w:val="00431D56"/>
    <w:rPr>
      <w:rFonts w:ascii="Tahoma" w:eastAsia="Tahoma" w:hAnsi="Tahoma" w:cs="Tahoma"/>
      <w:b/>
      <w:bCs/>
      <w:smallCaps/>
    </w:rPr>
  </w:style>
  <w:style w:type="paragraph" w:styleId="af2">
    <w:name w:val="caption"/>
    <w:basedOn w:val="a"/>
    <w:next w:val="a"/>
    <w:uiPriority w:val="35"/>
    <w:semiHidden/>
    <w:unhideWhenUsed/>
    <w:qFormat/>
    <w:pPr>
      <w:spacing w:line="240" w:lineRule="auto"/>
    </w:pPr>
    <w:rPr>
      <w:b/>
      <w:bCs/>
      <w:color w:val="404040" w:themeColor="text1" w:themeTint="BF"/>
    </w:rPr>
  </w:style>
  <w:style w:type="paragraph" w:styleId="af3">
    <w:name w:val="TOC Heading"/>
    <w:basedOn w:val="1"/>
    <w:next w:val="a"/>
    <w:uiPriority w:val="39"/>
    <w:semiHidden/>
    <w:unhideWhenUsed/>
    <w:qFormat/>
    <w:pPr>
      <w:outlineLvl w:val="9"/>
    </w:pPr>
  </w:style>
  <w:style w:type="paragraph" w:styleId="af4">
    <w:name w:val="No Spacing"/>
    <w:uiPriority w:val="1"/>
    <w:qFormat/>
    <w:rsid w:val="00431D56"/>
    <w:pPr>
      <w:spacing w:after="0" w:line="240" w:lineRule="auto"/>
    </w:pPr>
    <w:rPr>
      <w:rFonts w:ascii="Tahoma" w:eastAsia="Tahoma" w:hAnsi="Tahoma" w:cs="Tahoma"/>
    </w:rPr>
  </w:style>
  <w:style w:type="paragraph" w:styleId="af5">
    <w:name w:val="List Paragraph"/>
    <w:basedOn w:val="a"/>
    <w:uiPriority w:val="34"/>
    <w:qFormat/>
    <w:rsid w:val="00431D56"/>
    <w:pPr>
      <w:ind w:left="720"/>
      <w:contextualSpacing/>
    </w:pPr>
  </w:style>
  <w:style w:type="paragraph" w:styleId="af6">
    <w:name w:val="Title"/>
    <w:basedOn w:val="a"/>
    <w:next w:val="a"/>
    <w:link w:val="af7"/>
    <w:uiPriority w:val="10"/>
    <w:qFormat/>
    <w:rsid w:val="00431D56"/>
    <w:pPr>
      <w:spacing w:after="0" w:line="240" w:lineRule="auto"/>
      <w:contextualSpacing/>
    </w:pPr>
    <w:rPr>
      <w:spacing w:val="-10"/>
      <w:kern w:val="28"/>
      <w:sz w:val="56"/>
      <w:szCs w:val="56"/>
    </w:rPr>
  </w:style>
  <w:style w:type="character" w:customStyle="1" w:styleId="af7">
    <w:name w:val="כותרת טקסט תו"/>
    <w:basedOn w:val="a0"/>
    <w:link w:val="af6"/>
    <w:uiPriority w:val="10"/>
    <w:rsid w:val="00431D56"/>
    <w:rPr>
      <w:rFonts w:ascii="Tahoma" w:eastAsia="Tahoma" w:hAnsi="Tahoma" w:cs="Tahoma"/>
      <w:spacing w:val="-10"/>
      <w:kern w:val="28"/>
      <w:sz w:val="56"/>
      <w:szCs w:val="56"/>
    </w:rPr>
  </w:style>
  <w:style w:type="paragraph" w:styleId="af8">
    <w:name w:val="Balloon Text"/>
    <w:basedOn w:val="a"/>
    <w:link w:val="af9"/>
    <w:uiPriority w:val="99"/>
    <w:semiHidden/>
    <w:unhideWhenUsed/>
    <w:rsid w:val="009E7595"/>
    <w:pPr>
      <w:spacing w:after="0" w:line="240" w:lineRule="auto"/>
    </w:pPr>
    <w:rPr>
      <w:sz w:val="18"/>
      <w:szCs w:val="18"/>
    </w:rPr>
  </w:style>
  <w:style w:type="character" w:customStyle="1" w:styleId="af9">
    <w:name w:val="טקסט בלונים תו"/>
    <w:basedOn w:val="a0"/>
    <w:link w:val="af8"/>
    <w:uiPriority w:val="99"/>
    <w:semiHidden/>
    <w:rsid w:val="009E7595"/>
    <w:rPr>
      <w:rFonts w:ascii="Tahoma" w:eastAsia="Tahoma" w:hAnsi="Tahoma" w:cs="Tahoma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nko190\AppData\Roaming\Microsoft\Templates\&#1506;&#1497;&#1510;&#1493;&#1489;%20'&#1508;&#1497;&#1488;&#1492;'%20(&#1512;&#1497;&#1511;).dotx" TargetMode="External"/></Relationships>
</file>

<file path=word/theme/theme1.xml><?xml version="1.0" encoding="utf-8"?>
<a:theme xmlns:a="http://schemas.openxmlformats.org/drawingml/2006/main" name="Facet">
  <a:themeElements>
    <a:clrScheme name="Facet">
      <a:dk1>
        <a:sysClr val="windowText" lastClr="000000"/>
      </a:dk1>
      <a:lt1>
        <a:sysClr val="window" lastClr="FFFFFF"/>
      </a:lt1>
      <a:dk2>
        <a:srgbClr val="2C3C43"/>
      </a:dk2>
      <a:lt2>
        <a:srgbClr val="EBEBEB"/>
      </a:lt2>
      <a:accent1>
        <a:srgbClr val="90C226"/>
      </a:accent1>
      <a:accent2>
        <a:srgbClr val="54A021"/>
      </a:accent2>
      <a:accent3>
        <a:srgbClr val="E6B91E"/>
      </a:accent3>
      <a:accent4>
        <a:srgbClr val="E76618"/>
      </a:accent4>
      <a:accent5>
        <a:srgbClr val="C42F1A"/>
      </a:accent5>
      <a:accent6>
        <a:srgbClr val="918655"/>
      </a:accent6>
      <a:hlink>
        <a:srgbClr val="99CA3C"/>
      </a:hlink>
      <a:folHlink>
        <a:srgbClr val="B9D181"/>
      </a:folHlink>
    </a:clrScheme>
    <a:fontScheme name="Facet">
      <a:majorFont>
        <a:latin typeface="Trebuchet MS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3A06CB4F-E30C-4771-94AE-F7169303B6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עיצוב 'פיאה' (ריק).dotx</Template>
  <TotalTime>0</TotalTime>
  <Pages>11</Pages>
  <Words>534</Words>
  <Characters>2671</Characters>
  <Application>Microsoft Office Word</Application>
  <DocSecurity>0</DocSecurity>
  <Lines>22</Lines>
  <Paragraphs>6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dinko190</dc:creator>
  <cp:keywords/>
  <cp:lastModifiedBy>Sagi Kandleker</cp:lastModifiedBy>
  <cp:revision>3</cp:revision>
  <dcterms:created xsi:type="dcterms:W3CDTF">2019-08-15T08:14:00Z</dcterms:created>
  <dcterms:modified xsi:type="dcterms:W3CDTF">2019-08-15T08:14:00Z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TC034577059991</vt:lpwstr>
  </property>
</Properties>
</file>